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4C7" w:rsidRPr="00C52528" w:rsidRDefault="00F144C7" w:rsidP="003D377B"/>
    <w:tbl>
      <w:tblPr>
        <w:tblW w:w="8867" w:type="dxa"/>
        <w:tblInd w:w="-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995"/>
        <w:gridCol w:w="1455"/>
        <w:gridCol w:w="3402"/>
        <w:gridCol w:w="3015"/>
      </w:tblGrid>
      <w:tr w:rsidR="00F144C7" w:rsidRPr="00506951">
        <w:trPr>
          <w:trHeight w:val="377"/>
        </w:trPr>
        <w:tc>
          <w:tcPr>
            <w:tcW w:w="8867" w:type="dxa"/>
            <w:gridSpan w:val="4"/>
            <w:shd w:val="clear" w:color="auto" w:fill="DBE5F1"/>
            <w:vAlign w:val="center"/>
          </w:tcPr>
          <w:p w:rsidR="00F144C7" w:rsidRPr="00506951" w:rsidRDefault="00F144C7" w:rsidP="003D377B">
            <w:pPr>
              <w:jc w:val="center"/>
              <w:rPr>
                <w:b/>
                <w:bCs/>
              </w:rPr>
            </w:pPr>
            <w:r w:rsidRPr="00506951">
              <w:rPr>
                <w:b/>
                <w:bCs/>
              </w:rPr>
              <w:t>Controle de Versões</w:t>
            </w:r>
          </w:p>
        </w:tc>
      </w:tr>
      <w:tr w:rsidR="00F144C7" w:rsidRPr="00506951">
        <w:trPr>
          <w:trHeight w:val="283"/>
        </w:trPr>
        <w:tc>
          <w:tcPr>
            <w:tcW w:w="995" w:type="dxa"/>
            <w:shd w:val="clear" w:color="auto" w:fill="DBE5F1"/>
            <w:vAlign w:val="center"/>
          </w:tcPr>
          <w:p w:rsidR="00F144C7" w:rsidRPr="00506951" w:rsidRDefault="00F144C7" w:rsidP="00341B09">
            <w:pPr>
              <w:jc w:val="center"/>
              <w:rPr>
                <w:b/>
                <w:bCs/>
              </w:rPr>
            </w:pPr>
            <w:r w:rsidRPr="00506951">
              <w:rPr>
                <w:b/>
                <w:bCs/>
              </w:rPr>
              <w:t>Versão</w:t>
            </w:r>
          </w:p>
        </w:tc>
        <w:tc>
          <w:tcPr>
            <w:tcW w:w="1455" w:type="dxa"/>
            <w:shd w:val="clear" w:color="auto" w:fill="DBE5F1"/>
            <w:vAlign w:val="center"/>
          </w:tcPr>
          <w:p w:rsidR="00F144C7" w:rsidRPr="00506951" w:rsidRDefault="00F144C7" w:rsidP="00341B09">
            <w:pPr>
              <w:jc w:val="center"/>
              <w:rPr>
                <w:b/>
                <w:bCs/>
              </w:rPr>
            </w:pPr>
            <w:r w:rsidRPr="00506951">
              <w:rPr>
                <w:b/>
                <w:bCs/>
              </w:rPr>
              <w:t>Data</w:t>
            </w:r>
          </w:p>
        </w:tc>
        <w:tc>
          <w:tcPr>
            <w:tcW w:w="3402" w:type="dxa"/>
            <w:shd w:val="clear" w:color="auto" w:fill="DBE5F1"/>
            <w:vAlign w:val="center"/>
          </w:tcPr>
          <w:p w:rsidR="00F144C7" w:rsidRPr="00506951" w:rsidRDefault="00F144C7" w:rsidP="00341B09">
            <w:pPr>
              <w:jc w:val="center"/>
              <w:rPr>
                <w:b/>
                <w:bCs/>
              </w:rPr>
            </w:pPr>
            <w:r w:rsidRPr="00506951">
              <w:rPr>
                <w:b/>
                <w:bCs/>
              </w:rPr>
              <w:t>Autor</w:t>
            </w:r>
            <w:r>
              <w:rPr>
                <w:b/>
                <w:bCs/>
              </w:rPr>
              <w:t>es</w:t>
            </w:r>
          </w:p>
        </w:tc>
        <w:tc>
          <w:tcPr>
            <w:tcW w:w="3015" w:type="dxa"/>
            <w:shd w:val="clear" w:color="auto" w:fill="DBE5F1"/>
            <w:vAlign w:val="center"/>
          </w:tcPr>
          <w:p w:rsidR="00F144C7" w:rsidRPr="00506951" w:rsidRDefault="00F144C7" w:rsidP="00341B09">
            <w:pPr>
              <w:jc w:val="center"/>
              <w:rPr>
                <w:b/>
                <w:bCs/>
              </w:rPr>
            </w:pPr>
            <w:r w:rsidRPr="00506951">
              <w:rPr>
                <w:b/>
                <w:bCs/>
              </w:rPr>
              <w:t>Notas da Revisão</w:t>
            </w:r>
          </w:p>
        </w:tc>
      </w:tr>
      <w:tr w:rsidR="00F144C7" w:rsidRPr="00506951">
        <w:trPr>
          <w:trHeight w:val="340"/>
        </w:trPr>
        <w:tc>
          <w:tcPr>
            <w:tcW w:w="995" w:type="dxa"/>
            <w:vAlign w:val="center"/>
          </w:tcPr>
          <w:p w:rsidR="00F144C7" w:rsidRPr="00506951" w:rsidRDefault="00F144C7" w:rsidP="00384A0D">
            <w:pPr>
              <w:jc w:val="center"/>
            </w:pPr>
            <w:r w:rsidRPr="00506951">
              <w:t>1.0</w:t>
            </w:r>
          </w:p>
        </w:tc>
        <w:tc>
          <w:tcPr>
            <w:tcW w:w="1455" w:type="dxa"/>
            <w:vAlign w:val="center"/>
          </w:tcPr>
          <w:p w:rsidR="00F144C7" w:rsidRPr="00506951" w:rsidRDefault="00F144C7" w:rsidP="003C6765">
            <w:pPr>
              <w:jc w:val="center"/>
            </w:pPr>
            <w:r>
              <w:t>17/09</w:t>
            </w:r>
            <w:r w:rsidRPr="00506951">
              <w:t>/2012</w:t>
            </w:r>
          </w:p>
        </w:tc>
        <w:tc>
          <w:tcPr>
            <w:tcW w:w="3402" w:type="dxa"/>
            <w:vAlign w:val="center"/>
          </w:tcPr>
          <w:p w:rsidR="00F144C7" w:rsidRPr="00506951" w:rsidRDefault="00F144C7" w:rsidP="00E34C15">
            <w:bookmarkStart w:id="0" w:name="_GoBack"/>
            <w:bookmarkEnd w:id="0"/>
            <w:r>
              <w:t>Sílvia Boesing / Patrícia Toffolo</w:t>
            </w:r>
          </w:p>
        </w:tc>
        <w:tc>
          <w:tcPr>
            <w:tcW w:w="3015" w:type="dxa"/>
            <w:vAlign w:val="center"/>
          </w:tcPr>
          <w:p w:rsidR="00F144C7" w:rsidRPr="00506951" w:rsidRDefault="00F144C7" w:rsidP="00E34C15"/>
        </w:tc>
      </w:tr>
      <w:tr w:rsidR="00F144C7" w:rsidRPr="00506951">
        <w:trPr>
          <w:trHeight w:val="340"/>
        </w:trPr>
        <w:tc>
          <w:tcPr>
            <w:tcW w:w="995" w:type="dxa"/>
            <w:vAlign w:val="center"/>
          </w:tcPr>
          <w:p w:rsidR="00F144C7" w:rsidRPr="00506951" w:rsidRDefault="00F144C7" w:rsidP="00384A0D">
            <w:pPr>
              <w:jc w:val="center"/>
            </w:pPr>
          </w:p>
        </w:tc>
        <w:tc>
          <w:tcPr>
            <w:tcW w:w="1455" w:type="dxa"/>
            <w:vAlign w:val="center"/>
          </w:tcPr>
          <w:p w:rsidR="00F144C7" w:rsidRPr="00506951" w:rsidRDefault="00F144C7" w:rsidP="00384A0D">
            <w:pPr>
              <w:jc w:val="center"/>
            </w:pPr>
          </w:p>
        </w:tc>
        <w:tc>
          <w:tcPr>
            <w:tcW w:w="3402" w:type="dxa"/>
            <w:vAlign w:val="center"/>
          </w:tcPr>
          <w:p w:rsidR="00F144C7" w:rsidRPr="00506951" w:rsidRDefault="00F144C7" w:rsidP="00E34C15"/>
        </w:tc>
        <w:tc>
          <w:tcPr>
            <w:tcW w:w="3015" w:type="dxa"/>
            <w:vAlign w:val="center"/>
          </w:tcPr>
          <w:p w:rsidR="00F144C7" w:rsidRPr="00506951" w:rsidRDefault="00F144C7" w:rsidP="00E34C15"/>
        </w:tc>
      </w:tr>
    </w:tbl>
    <w:p w:rsidR="00F144C7" w:rsidRDefault="00F144C7" w:rsidP="003D377B"/>
    <w:p w:rsidR="00F144C7" w:rsidRPr="008843C9" w:rsidRDefault="00F144C7" w:rsidP="00762996">
      <w:pPr>
        <w:pStyle w:val="Heading3"/>
      </w:pPr>
      <w:r w:rsidRPr="008843C9">
        <w:t>Objetivos deste documento</w:t>
      </w:r>
    </w:p>
    <w:p w:rsidR="00F144C7" w:rsidRPr="00842903" w:rsidRDefault="00F144C7" w:rsidP="00842903">
      <w:pPr>
        <w:pStyle w:val="Descrio"/>
        <w:rPr>
          <w:lang w:val="pt-BR"/>
        </w:rPr>
      </w:pPr>
      <w:r w:rsidRPr="00842903">
        <w:rPr>
          <w:lang w:val="pt-BR"/>
        </w:rPr>
        <w:t>[Descreva o motivo pelo qual esse documento ser</w:t>
      </w:r>
      <w:r>
        <w:rPr>
          <w:lang w:val="pt-BR"/>
        </w:rPr>
        <w:t>á</w:t>
      </w:r>
      <w:r w:rsidRPr="00842903">
        <w:rPr>
          <w:lang w:val="pt-BR"/>
        </w:rPr>
        <w:t xml:space="preserve"> usado]</w:t>
      </w:r>
    </w:p>
    <w:p w:rsidR="00F144C7" w:rsidRDefault="00F144C7" w:rsidP="00151D2B"/>
    <w:p w:rsidR="00F144C7" w:rsidRPr="000D776F" w:rsidRDefault="00F144C7" w:rsidP="00151D2B">
      <w:pPr>
        <w:rPr>
          <w:sz w:val="22"/>
          <w:szCs w:val="22"/>
        </w:rPr>
      </w:pPr>
      <w:r w:rsidRPr="000D776F">
        <w:rPr>
          <w:sz w:val="22"/>
          <w:szCs w:val="22"/>
        </w:rPr>
        <w:t>Autorizar o início do projeto,</w:t>
      </w:r>
      <w:r>
        <w:rPr>
          <w:sz w:val="22"/>
          <w:szCs w:val="22"/>
        </w:rPr>
        <w:t xml:space="preserve"> </w:t>
      </w:r>
      <w:r w:rsidRPr="000D776F">
        <w:rPr>
          <w:sz w:val="22"/>
          <w:szCs w:val="22"/>
        </w:rPr>
        <w:t>atribuir principais responsáveis</w:t>
      </w:r>
      <w:r>
        <w:rPr>
          <w:sz w:val="22"/>
          <w:szCs w:val="22"/>
        </w:rPr>
        <w:t xml:space="preserve"> </w:t>
      </w:r>
      <w:r w:rsidRPr="000D776F"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 w:rsidRPr="000D776F">
        <w:rPr>
          <w:sz w:val="22"/>
          <w:szCs w:val="22"/>
        </w:rPr>
        <w:t>documentar requisitos iniciais, principais entregas, premissas e restrições.</w:t>
      </w:r>
    </w:p>
    <w:p w:rsidR="00F144C7" w:rsidRDefault="00F144C7" w:rsidP="00151D2B"/>
    <w:p w:rsidR="00F144C7" w:rsidRPr="0055406B" w:rsidRDefault="00F144C7" w:rsidP="00151D2B"/>
    <w:p w:rsidR="00F144C7" w:rsidRPr="00057D0A" w:rsidRDefault="00F144C7" w:rsidP="00151D2B">
      <w:pPr>
        <w:pStyle w:val="Heading3"/>
      </w:pPr>
      <w:r>
        <w:t>Objetivos e critérios de sucesso</w:t>
      </w:r>
      <w:r w:rsidRPr="00057D0A">
        <w:t xml:space="preserve"> do Projeto</w:t>
      </w:r>
      <w:r>
        <w:t>/ Justificativa</w:t>
      </w:r>
      <w:r w:rsidRPr="00057D0A">
        <w:t xml:space="preserve"> do Projeto</w:t>
      </w:r>
    </w:p>
    <w:p w:rsidR="00F144C7" w:rsidRPr="00594A56" w:rsidRDefault="00F144C7" w:rsidP="00594A56">
      <w:pPr>
        <w:pStyle w:val="Descrio"/>
        <w:rPr>
          <w:lang w:val="pt-BR"/>
        </w:rPr>
      </w:pPr>
      <w:r w:rsidRPr="00594A56">
        <w:rPr>
          <w:lang w:val="pt-BR"/>
        </w:rPr>
        <w:t>[</w:t>
      </w:r>
      <w:r>
        <w:rPr>
          <w:lang w:val="pt-BR"/>
        </w:rPr>
        <w:t>Descreve o propósito ou justificativa do projeto detalhando o</w:t>
      </w:r>
      <w:r w:rsidRPr="00594A56">
        <w:rPr>
          <w:lang w:val="pt-BR"/>
        </w:rPr>
        <w:t>bjetivos mensuráveis e critérios de sucesso relacionados]</w:t>
      </w:r>
    </w:p>
    <w:p w:rsidR="00F144C7" w:rsidRDefault="00F144C7" w:rsidP="00151D2B"/>
    <w:p w:rsidR="00F144C7" w:rsidRPr="00232B7E" w:rsidRDefault="00F144C7" w:rsidP="00232B7E">
      <w:pPr>
        <w:shd w:val="clear" w:color="auto" w:fill="FFFFFF"/>
        <w:jc w:val="both"/>
        <w:rPr>
          <w:color w:val="222222"/>
          <w:lang w:eastAsia="pt-BR"/>
        </w:rPr>
      </w:pPr>
      <w:r w:rsidRPr="00232B7E">
        <w:rPr>
          <w:color w:val="222222"/>
          <w:sz w:val="22"/>
          <w:szCs w:val="22"/>
          <w:lang w:eastAsia="pt-BR"/>
        </w:rPr>
        <w:t>A Sra. Maria Aparecida planeja iniciar um negócio próprio para vendas de itens artesanais para complementar a renda da família.</w:t>
      </w:r>
    </w:p>
    <w:p w:rsidR="00F144C7" w:rsidRPr="00232B7E" w:rsidRDefault="00F144C7" w:rsidP="00232B7E">
      <w:pPr>
        <w:shd w:val="clear" w:color="auto" w:fill="FFFFFF"/>
        <w:jc w:val="both"/>
        <w:rPr>
          <w:color w:val="222222"/>
          <w:lang w:eastAsia="pt-BR"/>
        </w:rPr>
      </w:pPr>
      <w:r w:rsidRPr="00232B7E">
        <w:rPr>
          <w:color w:val="222222"/>
          <w:sz w:val="22"/>
          <w:szCs w:val="22"/>
          <w:lang w:eastAsia="pt-BR"/>
        </w:rPr>
        <w:t>Ela trabalhará como autônoma no local já escolhido em um cômodo nos fundos de sua re</w:t>
      </w:r>
      <w:r>
        <w:rPr>
          <w:color w:val="222222"/>
          <w:sz w:val="22"/>
          <w:szCs w:val="22"/>
          <w:lang w:eastAsia="pt-BR"/>
        </w:rPr>
        <w:t>sidência transformado em Ateliê, e</w:t>
      </w:r>
      <w:r w:rsidRPr="00232B7E">
        <w:rPr>
          <w:color w:val="222222"/>
          <w:sz w:val="22"/>
          <w:szCs w:val="22"/>
          <w:lang w:eastAsia="pt-BR"/>
        </w:rPr>
        <w:t xml:space="preserve"> contará com a ajuda de um auxiliar.</w:t>
      </w:r>
      <w:r>
        <w:rPr>
          <w:color w:val="222222"/>
          <w:sz w:val="22"/>
          <w:szCs w:val="22"/>
          <w:lang w:eastAsia="pt-BR"/>
        </w:rPr>
        <w:t xml:space="preserve"> O Ateliê é chamado de Cubo Mágico Presentes.</w:t>
      </w:r>
    </w:p>
    <w:p w:rsidR="00F144C7" w:rsidRPr="00232B7E" w:rsidRDefault="00F144C7" w:rsidP="00232B7E">
      <w:pPr>
        <w:shd w:val="clear" w:color="auto" w:fill="FFFFFF"/>
        <w:jc w:val="both"/>
        <w:rPr>
          <w:color w:val="222222"/>
          <w:lang w:eastAsia="pt-BR"/>
        </w:rPr>
      </w:pPr>
      <w:r w:rsidRPr="00232B7E">
        <w:rPr>
          <w:color w:val="222222"/>
          <w:sz w:val="22"/>
          <w:szCs w:val="22"/>
          <w:lang w:eastAsia="pt-BR"/>
        </w:rPr>
        <w:t xml:space="preserve">Ela pretende deixar seus produtos em consignação com algumas lojas, selecionadas após pesquisa </w:t>
      </w:r>
      <w:r>
        <w:rPr>
          <w:color w:val="222222"/>
          <w:sz w:val="22"/>
          <w:szCs w:val="22"/>
          <w:lang w:eastAsia="pt-BR"/>
        </w:rPr>
        <w:t>na Grande São Paulo.</w:t>
      </w:r>
    </w:p>
    <w:p w:rsidR="00F144C7" w:rsidRPr="00232B7E" w:rsidRDefault="00F144C7" w:rsidP="00232B7E">
      <w:pPr>
        <w:shd w:val="clear" w:color="auto" w:fill="FFFFFF"/>
        <w:jc w:val="both"/>
        <w:rPr>
          <w:color w:val="222222"/>
          <w:lang w:eastAsia="pt-BR"/>
        </w:rPr>
      </w:pPr>
      <w:r w:rsidRPr="00232B7E">
        <w:rPr>
          <w:color w:val="222222"/>
          <w:sz w:val="22"/>
          <w:szCs w:val="22"/>
          <w:lang w:eastAsia="pt-BR"/>
        </w:rPr>
        <w:t xml:space="preserve">Será considerado um critério de sucesso conseguir cinco pontos de venda sendo um deles </w:t>
      </w:r>
      <w:r>
        <w:rPr>
          <w:color w:val="222222"/>
          <w:sz w:val="22"/>
          <w:szCs w:val="22"/>
          <w:lang w:eastAsia="pt-BR"/>
        </w:rPr>
        <w:t xml:space="preserve">em um </w:t>
      </w:r>
      <w:r w:rsidRPr="00232B7E">
        <w:rPr>
          <w:color w:val="222222"/>
          <w:sz w:val="22"/>
          <w:szCs w:val="22"/>
          <w:lang w:eastAsia="pt-BR"/>
        </w:rPr>
        <w:t>shopping.</w:t>
      </w:r>
    </w:p>
    <w:p w:rsidR="00F144C7" w:rsidRPr="00232B7E" w:rsidRDefault="00F144C7" w:rsidP="00232B7E">
      <w:pPr>
        <w:shd w:val="clear" w:color="auto" w:fill="FFFFFF"/>
        <w:jc w:val="both"/>
        <w:rPr>
          <w:color w:val="222222"/>
          <w:lang w:eastAsia="pt-BR"/>
        </w:rPr>
      </w:pPr>
      <w:r w:rsidRPr="00232B7E">
        <w:rPr>
          <w:color w:val="222222"/>
          <w:sz w:val="22"/>
          <w:szCs w:val="22"/>
          <w:lang w:eastAsia="pt-BR"/>
        </w:rPr>
        <w:t xml:space="preserve">Os itens artesanais </w:t>
      </w:r>
      <w:r>
        <w:rPr>
          <w:color w:val="222222"/>
          <w:sz w:val="22"/>
          <w:szCs w:val="22"/>
          <w:lang w:eastAsia="pt-BR"/>
        </w:rPr>
        <w:t>em madeira produzidos são</w:t>
      </w:r>
      <w:r w:rsidRPr="00232B7E">
        <w:rPr>
          <w:color w:val="222222"/>
          <w:sz w:val="22"/>
          <w:szCs w:val="22"/>
          <w:lang w:eastAsia="pt-BR"/>
        </w:rPr>
        <w:t>: caixas, porta joias, porta lápis, lixeiras, moldura para espelhos e porta retratos.</w:t>
      </w:r>
    </w:p>
    <w:p w:rsidR="00F144C7" w:rsidRPr="00232B7E" w:rsidRDefault="00F144C7" w:rsidP="00232B7E">
      <w:pPr>
        <w:shd w:val="clear" w:color="auto" w:fill="FFFFFF"/>
        <w:jc w:val="both"/>
        <w:rPr>
          <w:color w:val="222222"/>
          <w:lang w:eastAsia="pt-BR"/>
        </w:rPr>
      </w:pPr>
      <w:r w:rsidRPr="00232B7E">
        <w:rPr>
          <w:color w:val="222222"/>
          <w:sz w:val="22"/>
          <w:szCs w:val="22"/>
          <w:lang w:eastAsia="pt-BR"/>
        </w:rPr>
        <w:t>A ideia é começar as vendas até 10 de novembro 2012 para a</w:t>
      </w:r>
      <w:r>
        <w:rPr>
          <w:color w:val="222222"/>
          <w:sz w:val="22"/>
          <w:szCs w:val="22"/>
          <w:lang w:eastAsia="pt-BR"/>
        </w:rPr>
        <w:t>tingir a</w:t>
      </w:r>
      <w:r w:rsidRPr="00232B7E">
        <w:rPr>
          <w:color w:val="222222"/>
          <w:sz w:val="22"/>
          <w:szCs w:val="22"/>
          <w:lang w:eastAsia="pt-BR"/>
        </w:rPr>
        <w:t xml:space="preserve"> época do Natal.</w:t>
      </w:r>
    </w:p>
    <w:p w:rsidR="00F144C7" w:rsidRPr="00232B7E" w:rsidRDefault="00F144C7" w:rsidP="00F5385F">
      <w:pPr>
        <w:jc w:val="both"/>
        <w:rPr>
          <w:color w:val="222222"/>
          <w:lang w:eastAsia="pt-BR"/>
        </w:rPr>
      </w:pPr>
      <w:r w:rsidRPr="00232B7E">
        <w:rPr>
          <w:color w:val="222222"/>
          <w:sz w:val="22"/>
          <w:szCs w:val="22"/>
          <w:lang w:eastAsia="pt-BR"/>
        </w:rPr>
        <w:t>Para</w:t>
      </w:r>
      <w:r>
        <w:rPr>
          <w:color w:val="222222"/>
          <w:sz w:val="22"/>
          <w:szCs w:val="22"/>
          <w:lang w:eastAsia="pt-BR"/>
        </w:rPr>
        <w:t xml:space="preserve"> iniciar seu projeto </w:t>
      </w:r>
      <w:r w:rsidRPr="00232B7E">
        <w:rPr>
          <w:color w:val="222222"/>
          <w:sz w:val="22"/>
          <w:szCs w:val="22"/>
          <w:lang w:eastAsia="pt-BR"/>
        </w:rPr>
        <w:t xml:space="preserve">ela contratou os serviços </w:t>
      </w:r>
      <w:r>
        <w:rPr>
          <w:color w:val="222222"/>
          <w:sz w:val="22"/>
          <w:szCs w:val="22"/>
          <w:lang w:eastAsia="pt-BR"/>
        </w:rPr>
        <w:t>da SPD Consultoria Empresarial para orientações</w:t>
      </w:r>
      <w:r w:rsidRPr="00232B7E">
        <w:rPr>
          <w:color w:val="222222"/>
          <w:sz w:val="22"/>
          <w:szCs w:val="22"/>
          <w:lang w:eastAsia="pt-BR"/>
        </w:rPr>
        <w:t xml:space="preserve">, pesquisando os pontos de vendas, preparando os contratos com as lojas, auxiliando com as </w:t>
      </w:r>
      <w:r>
        <w:rPr>
          <w:sz w:val="22"/>
          <w:szCs w:val="22"/>
        </w:rPr>
        <w:t>aquisições de matérias primas</w:t>
      </w:r>
      <w:r>
        <w:rPr>
          <w:color w:val="222222"/>
          <w:sz w:val="22"/>
          <w:szCs w:val="22"/>
          <w:lang w:eastAsia="pt-BR"/>
        </w:rPr>
        <w:t xml:space="preserve">, elaborando o planejamento de distribuição e linha de produção. </w:t>
      </w:r>
    </w:p>
    <w:p w:rsidR="00F144C7" w:rsidRDefault="00F144C7" w:rsidP="00151D2B"/>
    <w:p w:rsidR="00F144C7" w:rsidRPr="0055406B" w:rsidRDefault="00F144C7" w:rsidP="00151D2B"/>
    <w:p w:rsidR="00F144C7" w:rsidRDefault="00F144C7" w:rsidP="00151D2B">
      <w:pPr>
        <w:pStyle w:val="Heading3"/>
      </w:pPr>
      <w:r w:rsidRPr="00057D0A">
        <w:t xml:space="preserve">Descrição do </w:t>
      </w:r>
      <w:r>
        <w:t>Projeto e principais requisitos</w:t>
      </w:r>
    </w:p>
    <w:p w:rsidR="00F144C7" w:rsidRPr="00057D0A" w:rsidRDefault="00F144C7" w:rsidP="00151D2B">
      <w:pPr>
        <w:pStyle w:val="Descrio"/>
        <w:rPr>
          <w:lang w:val="pt-BR"/>
        </w:rPr>
      </w:pPr>
      <w:r w:rsidRPr="00057D0A">
        <w:rPr>
          <w:lang w:val="pt-BR"/>
        </w:rPr>
        <w:t>[</w:t>
      </w:r>
      <w:r>
        <w:rPr>
          <w:lang w:val="pt-BR"/>
        </w:rPr>
        <w:t xml:space="preserve">Descreva o projeto,os </w:t>
      </w:r>
      <w:r w:rsidRPr="00057D0A">
        <w:rPr>
          <w:lang w:val="pt-BR"/>
        </w:rPr>
        <w:t>requisitos do produto</w:t>
      </w:r>
      <w:r>
        <w:rPr>
          <w:lang w:val="pt-BR"/>
        </w:rPr>
        <w:t xml:space="preserve"> e as</w:t>
      </w:r>
      <w:r w:rsidRPr="00057D0A">
        <w:rPr>
          <w:lang w:val="pt-BR"/>
        </w:rPr>
        <w:t xml:space="preserve"> necessidades de negócios</w:t>
      </w:r>
      <w:r>
        <w:rPr>
          <w:lang w:val="pt-BR"/>
        </w:rPr>
        <w:t xml:space="preserve"> a serem atendidas</w:t>
      </w:r>
      <w:r w:rsidRPr="00057D0A">
        <w:rPr>
          <w:lang w:val="pt-BR"/>
        </w:rPr>
        <w:t>.]</w:t>
      </w:r>
    </w:p>
    <w:p w:rsidR="00F144C7" w:rsidRDefault="00F144C7" w:rsidP="00151D2B"/>
    <w:p w:rsidR="00F144C7" w:rsidRPr="000D776F" w:rsidRDefault="00F144C7" w:rsidP="000D776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0D776F">
        <w:rPr>
          <w:sz w:val="22"/>
          <w:szCs w:val="22"/>
        </w:rPr>
        <w:t>Pesquisa dos pontos de venda e oferecimento dos produtos.</w:t>
      </w:r>
    </w:p>
    <w:p w:rsidR="00F144C7" w:rsidRPr="0011478B" w:rsidRDefault="00F144C7" w:rsidP="0011478B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0D776F">
        <w:rPr>
          <w:sz w:val="22"/>
          <w:szCs w:val="22"/>
        </w:rPr>
        <w:t>Elabora</w:t>
      </w:r>
      <w:r>
        <w:rPr>
          <w:sz w:val="22"/>
          <w:szCs w:val="22"/>
        </w:rPr>
        <w:t>ção</w:t>
      </w:r>
      <w:r w:rsidRPr="000D776F">
        <w:rPr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 w:rsidRPr="000D776F">
        <w:rPr>
          <w:sz w:val="22"/>
          <w:szCs w:val="22"/>
        </w:rPr>
        <w:t>os contratos de consignação com os proprietários das lojas</w:t>
      </w:r>
      <w:r>
        <w:rPr>
          <w:sz w:val="22"/>
          <w:szCs w:val="22"/>
        </w:rPr>
        <w:t>.</w:t>
      </w:r>
    </w:p>
    <w:p w:rsidR="00F144C7" w:rsidRPr="000D776F" w:rsidRDefault="00F144C7" w:rsidP="000D776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Pesquisa de menores preços para a c</w:t>
      </w:r>
      <w:r w:rsidRPr="000D776F">
        <w:rPr>
          <w:sz w:val="22"/>
          <w:szCs w:val="22"/>
        </w:rPr>
        <w:t>ompra das matérias primas</w:t>
      </w:r>
      <w:r>
        <w:rPr>
          <w:sz w:val="22"/>
          <w:szCs w:val="22"/>
        </w:rPr>
        <w:t xml:space="preserve"> e materiais de decoração</w:t>
      </w:r>
    </w:p>
    <w:p w:rsidR="00F144C7" w:rsidRPr="000D776F" w:rsidRDefault="00F144C7" w:rsidP="000D776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0D776F">
        <w:rPr>
          <w:sz w:val="22"/>
          <w:szCs w:val="22"/>
        </w:rPr>
        <w:t xml:space="preserve">Planejamento da linha de produção (decoração) das peças pelo </w:t>
      </w:r>
      <w:r>
        <w:rPr>
          <w:sz w:val="22"/>
          <w:szCs w:val="22"/>
        </w:rPr>
        <w:t>A</w:t>
      </w:r>
      <w:r w:rsidRPr="000D776F">
        <w:rPr>
          <w:sz w:val="22"/>
          <w:szCs w:val="22"/>
        </w:rPr>
        <w:t>teliê</w:t>
      </w:r>
      <w:r>
        <w:rPr>
          <w:sz w:val="22"/>
          <w:szCs w:val="22"/>
        </w:rPr>
        <w:t>.</w:t>
      </w:r>
    </w:p>
    <w:p w:rsidR="00F144C7" w:rsidRPr="000D776F" w:rsidRDefault="00F144C7" w:rsidP="000D776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0D776F">
        <w:rPr>
          <w:sz w:val="22"/>
          <w:szCs w:val="22"/>
        </w:rPr>
        <w:t>Plano de distribuição nas lojas</w:t>
      </w:r>
      <w:r>
        <w:rPr>
          <w:sz w:val="22"/>
          <w:szCs w:val="22"/>
        </w:rPr>
        <w:t>.</w:t>
      </w:r>
    </w:p>
    <w:p w:rsidR="00F144C7" w:rsidRDefault="00F144C7" w:rsidP="00151D2B"/>
    <w:p w:rsidR="00F144C7" w:rsidRDefault="00F144C7" w:rsidP="00151D2B"/>
    <w:p w:rsidR="00F144C7" w:rsidRDefault="00F144C7" w:rsidP="00151D2B"/>
    <w:p w:rsidR="00F144C7" w:rsidRDefault="00F144C7" w:rsidP="00151D2B"/>
    <w:p w:rsidR="00F144C7" w:rsidRDefault="00F144C7" w:rsidP="00151D2B"/>
    <w:p w:rsidR="00F144C7" w:rsidRPr="00BC5FAE" w:rsidRDefault="00F144C7" w:rsidP="00C025B3">
      <w:pPr>
        <w:pStyle w:val="Heading3"/>
        <w:rPr>
          <w:rFonts w:cs="Arial"/>
        </w:rPr>
      </w:pPr>
      <w:r>
        <w:t xml:space="preserve">Premissas </w:t>
      </w:r>
    </w:p>
    <w:p w:rsidR="00F144C7" w:rsidRDefault="00F144C7" w:rsidP="00C025B3"/>
    <w:p w:rsidR="00F144C7" w:rsidRPr="000D776F" w:rsidRDefault="00F144C7" w:rsidP="000D776F">
      <w:pPr>
        <w:jc w:val="both"/>
        <w:rPr>
          <w:sz w:val="22"/>
          <w:szCs w:val="22"/>
        </w:rPr>
      </w:pPr>
      <w:r w:rsidRPr="000D776F">
        <w:rPr>
          <w:sz w:val="22"/>
          <w:szCs w:val="22"/>
        </w:rPr>
        <w:t xml:space="preserve">A </w:t>
      </w:r>
      <w:r>
        <w:rPr>
          <w:sz w:val="22"/>
          <w:szCs w:val="22"/>
        </w:rPr>
        <w:t>SPD Consultoria empresarial</w:t>
      </w:r>
      <w:r w:rsidRPr="000D776F">
        <w:rPr>
          <w:sz w:val="22"/>
          <w:szCs w:val="22"/>
        </w:rPr>
        <w:t xml:space="preserve"> fará o acompanhamento do projeto até o fechamento de contrato com a 5ª loja.</w:t>
      </w:r>
    </w:p>
    <w:p w:rsidR="00F144C7" w:rsidRPr="000D776F" w:rsidRDefault="00F144C7" w:rsidP="000D776F">
      <w:pPr>
        <w:jc w:val="both"/>
        <w:rPr>
          <w:sz w:val="22"/>
          <w:szCs w:val="22"/>
        </w:rPr>
      </w:pPr>
      <w:r>
        <w:rPr>
          <w:sz w:val="22"/>
          <w:szCs w:val="22"/>
        </w:rPr>
        <w:t>A compra das matérias primas só será iniciada</w:t>
      </w:r>
      <w:r w:rsidRPr="000D776F">
        <w:rPr>
          <w:sz w:val="22"/>
          <w:szCs w:val="22"/>
        </w:rPr>
        <w:t xml:space="preserve"> após o contrato assinado com pelo menos uma loja.</w:t>
      </w:r>
    </w:p>
    <w:p w:rsidR="00F144C7" w:rsidRDefault="00F144C7" w:rsidP="00C025B3"/>
    <w:p w:rsidR="00F144C7" w:rsidRDefault="00F144C7" w:rsidP="00C025B3"/>
    <w:p w:rsidR="00F144C7" w:rsidRDefault="00F144C7" w:rsidP="00151D2B">
      <w:pPr>
        <w:rPr>
          <w:rFonts w:ascii="Cambria" w:hAnsi="Cambria" w:cs="Cambria"/>
          <w:b/>
          <w:bCs/>
          <w:color w:val="365F91"/>
          <w:sz w:val="28"/>
          <w:szCs w:val="28"/>
        </w:rPr>
      </w:pPr>
      <w:r w:rsidRPr="00C025B3">
        <w:rPr>
          <w:rFonts w:ascii="Cambria" w:hAnsi="Cambria" w:cs="Cambria"/>
          <w:b/>
          <w:bCs/>
          <w:color w:val="365F91"/>
          <w:sz w:val="28"/>
          <w:szCs w:val="28"/>
        </w:rPr>
        <w:t>Restrições</w:t>
      </w:r>
    </w:p>
    <w:p w:rsidR="00F144C7" w:rsidRDefault="00F144C7" w:rsidP="00151D2B">
      <w:pPr>
        <w:rPr>
          <w:rFonts w:ascii="Cambria" w:hAnsi="Cambria" w:cs="Cambria"/>
          <w:b/>
          <w:bCs/>
          <w:color w:val="365F91"/>
          <w:sz w:val="28"/>
          <w:szCs w:val="28"/>
        </w:rPr>
      </w:pPr>
    </w:p>
    <w:p w:rsidR="00F144C7" w:rsidRPr="000D776F" w:rsidRDefault="00F144C7" w:rsidP="000D776F">
      <w:pPr>
        <w:jc w:val="both"/>
        <w:rPr>
          <w:sz w:val="22"/>
          <w:szCs w:val="22"/>
        </w:rPr>
      </w:pPr>
      <w:r w:rsidRPr="000D776F">
        <w:rPr>
          <w:sz w:val="22"/>
          <w:szCs w:val="22"/>
        </w:rPr>
        <w:t xml:space="preserve">O valor total do investimento inicial </w:t>
      </w:r>
      <w:r>
        <w:rPr>
          <w:sz w:val="22"/>
          <w:szCs w:val="22"/>
        </w:rPr>
        <w:t xml:space="preserve">da Cubo Mágico com a SPD </w:t>
      </w:r>
      <w:r w:rsidRPr="000D776F">
        <w:rPr>
          <w:sz w:val="22"/>
          <w:szCs w:val="22"/>
        </w:rPr>
        <w:t xml:space="preserve">não poderá passar dos </w:t>
      </w:r>
      <w:r w:rsidRPr="006B5CEC">
        <w:rPr>
          <w:sz w:val="22"/>
          <w:szCs w:val="22"/>
        </w:rPr>
        <w:t>R$ 7.000,00.</w:t>
      </w:r>
    </w:p>
    <w:p w:rsidR="00F144C7" w:rsidRPr="000D776F" w:rsidRDefault="00F144C7" w:rsidP="000D776F">
      <w:pPr>
        <w:jc w:val="both"/>
        <w:rPr>
          <w:rFonts w:ascii="Cambria" w:hAnsi="Cambria" w:cs="Cambria"/>
          <w:b/>
          <w:bCs/>
          <w:color w:val="365F91"/>
          <w:sz w:val="22"/>
          <w:szCs w:val="22"/>
        </w:rPr>
      </w:pPr>
      <w:r w:rsidRPr="000D776F">
        <w:rPr>
          <w:sz w:val="22"/>
          <w:szCs w:val="22"/>
        </w:rPr>
        <w:t xml:space="preserve">Início das vendas deve ocorrer </w:t>
      </w:r>
      <w:r>
        <w:rPr>
          <w:sz w:val="22"/>
          <w:szCs w:val="22"/>
        </w:rPr>
        <w:t>até</w:t>
      </w:r>
      <w:r w:rsidRPr="000D776F">
        <w:rPr>
          <w:sz w:val="22"/>
          <w:szCs w:val="22"/>
        </w:rPr>
        <w:t xml:space="preserve"> </w:t>
      </w:r>
      <w:r>
        <w:rPr>
          <w:sz w:val="22"/>
          <w:szCs w:val="22"/>
        </w:rPr>
        <w:t>10 de</w:t>
      </w:r>
      <w:r w:rsidRPr="000D776F">
        <w:rPr>
          <w:sz w:val="22"/>
          <w:szCs w:val="22"/>
        </w:rPr>
        <w:t xml:space="preserve"> novembro</w:t>
      </w:r>
      <w:r>
        <w:rPr>
          <w:sz w:val="22"/>
          <w:szCs w:val="22"/>
        </w:rPr>
        <w:t xml:space="preserve"> de 2012</w:t>
      </w:r>
      <w:r w:rsidRPr="000D776F">
        <w:rPr>
          <w:sz w:val="22"/>
          <w:szCs w:val="22"/>
        </w:rPr>
        <w:t>.</w:t>
      </w:r>
    </w:p>
    <w:p w:rsidR="00F144C7" w:rsidRDefault="00F144C7" w:rsidP="00151D2B"/>
    <w:p w:rsidR="00F144C7" w:rsidRPr="00057D0A" w:rsidRDefault="00F144C7" w:rsidP="00151D2B">
      <w:pPr>
        <w:pStyle w:val="Heading3"/>
      </w:pPr>
      <w:r w:rsidRPr="00057D0A">
        <w:t>Equipe do Projeto</w:t>
      </w:r>
    </w:p>
    <w:p w:rsidR="00F144C7" w:rsidRDefault="00F144C7" w:rsidP="00151D2B">
      <w:pPr>
        <w:pStyle w:val="Descrio"/>
        <w:rPr>
          <w:lang w:val="pt-BR"/>
        </w:rPr>
      </w:pPr>
      <w:r w:rsidRPr="00BC5FAE">
        <w:rPr>
          <w:lang w:val="pt-BR"/>
        </w:rPr>
        <w:t>[Defina nomes</w:t>
      </w:r>
      <w:r>
        <w:rPr>
          <w:lang w:val="pt-BR"/>
        </w:rPr>
        <w:t>,</w:t>
      </w:r>
      <w:r w:rsidRPr="00BC5FAE">
        <w:rPr>
          <w:lang w:val="pt-BR"/>
        </w:rPr>
        <w:t xml:space="preserve"> responsabilidades</w:t>
      </w:r>
      <w:r>
        <w:rPr>
          <w:lang w:val="pt-BR"/>
        </w:rPr>
        <w:t xml:space="preserve"> e nível de autoridade</w:t>
      </w:r>
      <w:r w:rsidRPr="00BC5FAE">
        <w:rPr>
          <w:lang w:val="pt-BR"/>
        </w:rPr>
        <w:t>]</w:t>
      </w:r>
    </w:p>
    <w:p w:rsidR="00F144C7" w:rsidRDefault="00F144C7" w:rsidP="00151D2B">
      <w:pPr>
        <w:pStyle w:val="Descrio"/>
        <w:rPr>
          <w:lang w:val="pt-BR"/>
        </w:rPr>
      </w:pPr>
    </w:p>
    <w:tbl>
      <w:tblPr>
        <w:tblW w:w="9464" w:type="dxa"/>
        <w:tblInd w:w="-1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2558"/>
        <w:gridCol w:w="1878"/>
        <w:gridCol w:w="1902"/>
        <w:gridCol w:w="3126"/>
      </w:tblGrid>
      <w:tr w:rsidR="00F144C7" w:rsidRPr="0045565B">
        <w:tc>
          <w:tcPr>
            <w:tcW w:w="2558" w:type="dxa"/>
            <w:shd w:val="clear" w:color="auto" w:fill="DBE5F1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b/>
                <w:bCs/>
                <w:sz w:val="20"/>
                <w:szCs w:val="20"/>
              </w:rPr>
              <w:t>Funções</w:t>
            </w:r>
          </w:p>
        </w:tc>
        <w:tc>
          <w:tcPr>
            <w:tcW w:w="1878" w:type="dxa"/>
            <w:shd w:val="clear" w:color="auto" w:fill="DBE5F1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902" w:type="dxa"/>
            <w:shd w:val="clear" w:color="auto" w:fill="DBE5F1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b/>
                <w:bCs/>
                <w:sz w:val="20"/>
                <w:szCs w:val="20"/>
              </w:rPr>
              <w:t>Telefone</w:t>
            </w:r>
          </w:p>
        </w:tc>
        <w:tc>
          <w:tcPr>
            <w:tcW w:w="3126" w:type="dxa"/>
            <w:shd w:val="clear" w:color="auto" w:fill="DBE5F1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b/>
                <w:bCs/>
                <w:sz w:val="20"/>
                <w:szCs w:val="20"/>
              </w:rPr>
              <w:t>E-mail</w:t>
            </w:r>
          </w:p>
        </w:tc>
      </w:tr>
      <w:tr w:rsidR="00F144C7" w:rsidRPr="0045565B">
        <w:tc>
          <w:tcPr>
            <w:tcW w:w="2558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Patrocinador do Projeto</w:t>
            </w:r>
          </w:p>
        </w:tc>
        <w:tc>
          <w:tcPr>
            <w:tcW w:w="1878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Maria Aparecida</w:t>
            </w:r>
          </w:p>
        </w:tc>
        <w:tc>
          <w:tcPr>
            <w:tcW w:w="1902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(11) 5555-0123</w:t>
            </w:r>
          </w:p>
        </w:tc>
        <w:tc>
          <w:tcPr>
            <w:tcW w:w="3126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hyperlink r:id="rId7" w:tgtFrame="_blank" w:history="1">
              <w:r w:rsidRPr="0045565B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maria.aparecida@xx.com.br</w:t>
              </w:r>
            </w:hyperlink>
          </w:p>
        </w:tc>
      </w:tr>
      <w:tr w:rsidR="00F144C7" w:rsidRPr="0045565B">
        <w:tc>
          <w:tcPr>
            <w:tcW w:w="2558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Gerente do Projeto</w:t>
            </w:r>
          </w:p>
        </w:tc>
        <w:tc>
          <w:tcPr>
            <w:tcW w:w="1878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Patricia Toffolo</w:t>
            </w:r>
          </w:p>
        </w:tc>
        <w:tc>
          <w:tcPr>
            <w:tcW w:w="1902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(11)</w:t>
            </w:r>
            <w:r>
              <w:rPr>
                <w:rFonts w:ascii="Arial" w:hAnsi="Arial" w:cs="Arial"/>
                <w:sz w:val="20"/>
                <w:szCs w:val="20"/>
              </w:rPr>
              <w:t xml:space="preserve"> 9840-62711</w:t>
            </w:r>
          </w:p>
        </w:tc>
        <w:tc>
          <w:tcPr>
            <w:tcW w:w="3126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hyperlink r:id="rId8" w:tgtFrame="_blank" w:history="1">
              <w:r w:rsidRPr="0045565B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patriciatoffolo@gmail.com</w:t>
              </w:r>
            </w:hyperlink>
          </w:p>
        </w:tc>
      </w:tr>
      <w:tr w:rsidR="00F144C7" w:rsidRPr="0045565B">
        <w:tc>
          <w:tcPr>
            <w:tcW w:w="2558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Gerente de Negócios</w:t>
            </w:r>
          </w:p>
        </w:tc>
        <w:tc>
          <w:tcPr>
            <w:tcW w:w="1878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Sílvia Boesing</w:t>
            </w:r>
          </w:p>
        </w:tc>
        <w:tc>
          <w:tcPr>
            <w:tcW w:w="1902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(11) 98110-5460</w:t>
            </w:r>
          </w:p>
        </w:tc>
        <w:tc>
          <w:tcPr>
            <w:tcW w:w="3126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hyperlink r:id="rId9" w:tgtFrame="_blank" w:history="1">
              <w:r w:rsidRPr="0045565B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silviaboesing@hotmail.com</w:t>
              </w:r>
            </w:hyperlink>
          </w:p>
        </w:tc>
      </w:tr>
      <w:tr w:rsidR="00F144C7" w:rsidRPr="0045565B">
        <w:tc>
          <w:tcPr>
            <w:tcW w:w="2558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Membros do Projeto</w:t>
            </w:r>
          </w:p>
        </w:tc>
        <w:tc>
          <w:tcPr>
            <w:tcW w:w="1878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Danilo Souza</w:t>
            </w:r>
          </w:p>
        </w:tc>
        <w:tc>
          <w:tcPr>
            <w:tcW w:w="1902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(11) 99999-9999</w:t>
            </w:r>
          </w:p>
        </w:tc>
        <w:tc>
          <w:tcPr>
            <w:tcW w:w="3126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hyperlink r:id="rId10" w:tgtFrame="_blank" w:history="1">
              <w:r w:rsidRPr="0045565B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danilo.souza@fatec.sp.gov.br</w:t>
              </w:r>
            </w:hyperlink>
          </w:p>
        </w:tc>
      </w:tr>
      <w:tr w:rsidR="00F144C7" w:rsidRPr="0045565B">
        <w:tc>
          <w:tcPr>
            <w:tcW w:w="2558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Membros do Projeto</w:t>
            </w:r>
          </w:p>
        </w:tc>
        <w:tc>
          <w:tcPr>
            <w:tcW w:w="1878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Henrique Silva</w:t>
            </w:r>
          </w:p>
        </w:tc>
        <w:tc>
          <w:tcPr>
            <w:tcW w:w="1902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(11) 99999-9998</w:t>
            </w:r>
          </w:p>
        </w:tc>
        <w:tc>
          <w:tcPr>
            <w:tcW w:w="3126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hyperlink r:id="rId11" w:tgtFrame="_blank" w:history="1">
              <w:r w:rsidRPr="0045565B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hsilva@xx.com.br</w:t>
              </w:r>
            </w:hyperlink>
          </w:p>
        </w:tc>
      </w:tr>
      <w:tr w:rsidR="00F144C7" w:rsidRPr="0045565B">
        <w:tc>
          <w:tcPr>
            <w:tcW w:w="2558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Membros do Projeto</w:t>
            </w:r>
          </w:p>
        </w:tc>
        <w:tc>
          <w:tcPr>
            <w:tcW w:w="1878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Ana Silva</w:t>
            </w:r>
          </w:p>
        </w:tc>
        <w:tc>
          <w:tcPr>
            <w:tcW w:w="1902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 xml:space="preserve">(11) 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45565B">
              <w:rPr>
                <w:rFonts w:ascii="Arial" w:hAnsi="Arial" w:cs="Arial"/>
                <w:sz w:val="20"/>
                <w:szCs w:val="20"/>
              </w:rPr>
              <w:t>9999-9997</w:t>
            </w:r>
          </w:p>
        </w:tc>
        <w:tc>
          <w:tcPr>
            <w:tcW w:w="3126" w:type="dxa"/>
          </w:tcPr>
          <w:p w:rsidR="00F144C7" w:rsidRPr="0045565B" w:rsidRDefault="00F144C7" w:rsidP="00E909C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hyperlink r:id="rId12" w:tgtFrame="_blank" w:history="1">
              <w:r w:rsidRPr="0045565B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ana.silva@xx.com.br</w:t>
              </w:r>
            </w:hyperlink>
          </w:p>
        </w:tc>
      </w:tr>
    </w:tbl>
    <w:p w:rsidR="00F144C7" w:rsidRDefault="00F144C7" w:rsidP="00957439"/>
    <w:p w:rsidR="00F144C7" w:rsidRPr="00AA3C95" w:rsidRDefault="00F144C7" w:rsidP="00957439"/>
    <w:p w:rsidR="00F144C7" w:rsidRDefault="00F144C7" w:rsidP="00151D2B">
      <w:pPr>
        <w:pStyle w:val="Heading3"/>
      </w:pPr>
      <w:r>
        <w:t>Marcos</w:t>
      </w:r>
    </w:p>
    <w:p w:rsidR="00F144C7" w:rsidRDefault="00F144C7" w:rsidP="00046E19">
      <w:pPr>
        <w:pStyle w:val="Descrio"/>
        <w:rPr>
          <w:lang w:val="pt-BR"/>
        </w:rPr>
      </w:pPr>
      <w:r w:rsidRPr="00046E19">
        <w:rPr>
          <w:lang w:val="pt-BR"/>
        </w:rPr>
        <w:t xml:space="preserve">[Relacione os principais </w:t>
      </w:r>
      <w:r>
        <w:rPr>
          <w:lang w:val="pt-BR"/>
        </w:rPr>
        <w:t>mar</w:t>
      </w:r>
      <w:r w:rsidRPr="00046E19">
        <w:rPr>
          <w:lang w:val="pt-BR"/>
        </w:rPr>
        <w:t>cos do projeto]</w:t>
      </w:r>
    </w:p>
    <w:p w:rsidR="00F144C7" w:rsidRPr="00046E19" w:rsidRDefault="00F144C7" w:rsidP="00046E19">
      <w:pPr>
        <w:pStyle w:val="Descrio"/>
        <w:rPr>
          <w:lang w:val="pt-BR"/>
        </w:rPr>
      </w:pPr>
    </w:p>
    <w:tbl>
      <w:tblPr>
        <w:tblW w:w="9288" w:type="dxa"/>
        <w:tblInd w:w="-1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/>
      </w:tblPr>
      <w:tblGrid>
        <w:gridCol w:w="7488"/>
        <w:gridCol w:w="1800"/>
      </w:tblGrid>
      <w:tr w:rsidR="00F144C7" w:rsidRPr="00506951">
        <w:tc>
          <w:tcPr>
            <w:tcW w:w="7488" w:type="dxa"/>
            <w:shd w:val="clear" w:color="auto" w:fill="D9D9D9"/>
            <w:vAlign w:val="center"/>
          </w:tcPr>
          <w:p w:rsidR="00F144C7" w:rsidRPr="00506951" w:rsidRDefault="00F144C7" w:rsidP="009E6E7E">
            <w:pPr>
              <w:pStyle w:val="Header"/>
            </w:pPr>
            <w:r w:rsidRPr="00506951">
              <w:t>Marcos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F144C7" w:rsidRPr="00506951" w:rsidRDefault="00F144C7" w:rsidP="009E6E7E">
            <w:pPr>
              <w:pStyle w:val="Header"/>
            </w:pPr>
            <w:r w:rsidRPr="00506951">
              <w:t>Previsão</w:t>
            </w:r>
          </w:p>
        </w:tc>
      </w:tr>
      <w:tr w:rsidR="00F144C7" w:rsidRPr="00506951">
        <w:tc>
          <w:tcPr>
            <w:tcW w:w="7488" w:type="dxa"/>
          </w:tcPr>
          <w:p w:rsidR="00F144C7" w:rsidRPr="00506951" w:rsidRDefault="00F144C7" w:rsidP="009E6E7E">
            <w:r w:rsidRPr="00506951">
              <w:t>Início do planejamento</w:t>
            </w:r>
          </w:p>
        </w:tc>
        <w:tc>
          <w:tcPr>
            <w:tcW w:w="1800" w:type="dxa"/>
            <w:vAlign w:val="center"/>
          </w:tcPr>
          <w:p w:rsidR="00F144C7" w:rsidRPr="00727C66" w:rsidRDefault="00F144C7" w:rsidP="0032170D">
            <w:pPr>
              <w:pStyle w:val="Tabela"/>
            </w:pPr>
            <w:r>
              <w:t>07/09/2012</w:t>
            </w:r>
          </w:p>
        </w:tc>
      </w:tr>
      <w:tr w:rsidR="00F144C7" w:rsidRPr="00506951">
        <w:tc>
          <w:tcPr>
            <w:tcW w:w="7488" w:type="dxa"/>
          </w:tcPr>
          <w:p w:rsidR="00F144C7" w:rsidRPr="00506951" w:rsidRDefault="00F144C7" w:rsidP="0089553B">
            <w:r w:rsidRPr="00506951">
              <w:t>Entrega da</w:t>
            </w:r>
            <w:r>
              <w:t>s</w:t>
            </w:r>
            <w:r w:rsidRPr="00506951">
              <w:t xml:space="preserve"> pesquisas com os lojistas</w:t>
            </w:r>
          </w:p>
        </w:tc>
        <w:tc>
          <w:tcPr>
            <w:tcW w:w="1800" w:type="dxa"/>
            <w:vAlign w:val="center"/>
          </w:tcPr>
          <w:p w:rsidR="00F144C7" w:rsidRPr="00727C66" w:rsidRDefault="00F144C7" w:rsidP="0089553B">
            <w:pPr>
              <w:pStyle w:val="Tabela"/>
            </w:pPr>
            <w:r>
              <w:t>21/09/2012</w:t>
            </w:r>
          </w:p>
        </w:tc>
      </w:tr>
      <w:tr w:rsidR="00F144C7" w:rsidRPr="00506951">
        <w:tc>
          <w:tcPr>
            <w:tcW w:w="7488" w:type="dxa"/>
          </w:tcPr>
          <w:p w:rsidR="00F144C7" w:rsidRDefault="00F144C7" w:rsidP="0089553B">
            <w:r>
              <w:t>Entrega do planejamento de gestão de contratos</w:t>
            </w:r>
          </w:p>
        </w:tc>
        <w:tc>
          <w:tcPr>
            <w:tcW w:w="1800" w:type="dxa"/>
            <w:vAlign w:val="center"/>
          </w:tcPr>
          <w:p w:rsidR="00F144C7" w:rsidRDefault="00F144C7" w:rsidP="0089553B">
            <w:pPr>
              <w:pStyle w:val="Tabela"/>
            </w:pPr>
            <w:r>
              <w:t>25/09/2012</w:t>
            </w:r>
          </w:p>
        </w:tc>
      </w:tr>
      <w:tr w:rsidR="00F144C7" w:rsidRPr="00506951">
        <w:tc>
          <w:tcPr>
            <w:tcW w:w="7488" w:type="dxa"/>
          </w:tcPr>
          <w:p w:rsidR="00F144C7" w:rsidRPr="00506951" w:rsidRDefault="00F144C7" w:rsidP="0089553B">
            <w:r>
              <w:t>Entrega do plano de c</w:t>
            </w:r>
            <w:r w:rsidRPr="00506951">
              <w:t>ompra das matérias primas</w:t>
            </w:r>
            <w:r>
              <w:t xml:space="preserve"> (menores preços)</w:t>
            </w:r>
          </w:p>
        </w:tc>
        <w:tc>
          <w:tcPr>
            <w:tcW w:w="1800" w:type="dxa"/>
            <w:vAlign w:val="center"/>
          </w:tcPr>
          <w:p w:rsidR="00F144C7" w:rsidRPr="00727C66" w:rsidRDefault="00F144C7" w:rsidP="0089553B">
            <w:pPr>
              <w:pStyle w:val="Tabela"/>
            </w:pPr>
            <w:r>
              <w:t>06/10/2012 (*)</w:t>
            </w:r>
          </w:p>
        </w:tc>
      </w:tr>
      <w:tr w:rsidR="00F144C7" w:rsidRPr="00506951">
        <w:tc>
          <w:tcPr>
            <w:tcW w:w="7488" w:type="dxa"/>
          </w:tcPr>
          <w:p w:rsidR="00F144C7" w:rsidRPr="00506951" w:rsidRDefault="00F144C7" w:rsidP="00C67C7E">
            <w:r w:rsidRPr="00506951">
              <w:t>Entrega do pano de distribuição</w:t>
            </w:r>
          </w:p>
        </w:tc>
        <w:tc>
          <w:tcPr>
            <w:tcW w:w="1800" w:type="dxa"/>
            <w:vAlign w:val="center"/>
          </w:tcPr>
          <w:p w:rsidR="00F144C7" w:rsidRPr="00727C66" w:rsidRDefault="00F144C7" w:rsidP="009D52C5">
            <w:pPr>
              <w:pStyle w:val="Tabela"/>
            </w:pPr>
            <w:r>
              <w:t>29/10/2012</w:t>
            </w:r>
          </w:p>
        </w:tc>
      </w:tr>
      <w:tr w:rsidR="00F144C7" w:rsidRPr="00506951">
        <w:tc>
          <w:tcPr>
            <w:tcW w:w="7488" w:type="dxa"/>
          </w:tcPr>
          <w:p w:rsidR="00F144C7" w:rsidRPr="00506951" w:rsidRDefault="00F144C7" w:rsidP="00A3313B">
            <w:pPr>
              <w:rPr>
                <w:sz w:val="16"/>
                <w:szCs w:val="16"/>
              </w:rPr>
            </w:pPr>
            <w:r w:rsidRPr="00A34663">
              <w:t>Início das vendas</w:t>
            </w:r>
          </w:p>
        </w:tc>
        <w:tc>
          <w:tcPr>
            <w:tcW w:w="1800" w:type="dxa"/>
            <w:vAlign w:val="center"/>
          </w:tcPr>
          <w:p w:rsidR="00F144C7" w:rsidRPr="00727C66" w:rsidRDefault="00F144C7" w:rsidP="009E6E7E">
            <w:pPr>
              <w:pStyle w:val="Tabela"/>
            </w:pPr>
            <w:r>
              <w:t>10/11/2012</w:t>
            </w:r>
          </w:p>
        </w:tc>
      </w:tr>
      <w:tr w:rsidR="00F144C7" w:rsidRPr="00506951">
        <w:tc>
          <w:tcPr>
            <w:tcW w:w="7488" w:type="dxa"/>
          </w:tcPr>
          <w:p w:rsidR="00F144C7" w:rsidRPr="00506951" w:rsidRDefault="00F144C7" w:rsidP="00A3313B">
            <w:pPr>
              <w:rPr>
                <w:sz w:val="16"/>
                <w:szCs w:val="16"/>
              </w:rPr>
            </w:pPr>
            <w:r w:rsidRPr="00506951">
              <w:rPr>
                <w:sz w:val="16"/>
                <w:szCs w:val="16"/>
              </w:rPr>
              <w:t>*Sujeito a alteração de acordo com a restrição indicada neste documento</w:t>
            </w:r>
          </w:p>
        </w:tc>
        <w:tc>
          <w:tcPr>
            <w:tcW w:w="1800" w:type="dxa"/>
            <w:vAlign w:val="center"/>
          </w:tcPr>
          <w:p w:rsidR="00F144C7" w:rsidRPr="00727C66" w:rsidRDefault="00F144C7" w:rsidP="009E6E7E">
            <w:pPr>
              <w:pStyle w:val="Tabela"/>
            </w:pPr>
          </w:p>
        </w:tc>
      </w:tr>
    </w:tbl>
    <w:p w:rsidR="00F144C7" w:rsidRDefault="00F144C7" w:rsidP="00151D2B"/>
    <w:p w:rsidR="00F144C7" w:rsidRDefault="00F144C7" w:rsidP="00046E19">
      <w:pPr>
        <w:pStyle w:val="Heading3"/>
      </w:pPr>
      <w:r>
        <w:t>Riscos</w:t>
      </w:r>
    </w:p>
    <w:p w:rsidR="00F144C7" w:rsidRPr="00BC5FAE" w:rsidRDefault="00F144C7" w:rsidP="00046E19">
      <w:pPr>
        <w:pStyle w:val="Descrio"/>
        <w:rPr>
          <w:lang w:val="pt-BR"/>
        </w:rPr>
      </w:pPr>
      <w:r w:rsidRPr="00BC5FAE">
        <w:rPr>
          <w:lang w:val="pt-BR"/>
        </w:rPr>
        <w:t>[</w:t>
      </w:r>
      <w:r>
        <w:rPr>
          <w:lang w:val="pt-BR"/>
        </w:rPr>
        <w:t>Descreva os principais riscos do projeto</w:t>
      </w:r>
      <w:r w:rsidRPr="00BC5FAE">
        <w:rPr>
          <w:lang w:val="pt-BR"/>
        </w:rPr>
        <w:t>.]</w:t>
      </w:r>
    </w:p>
    <w:p w:rsidR="00F144C7" w:rsidRDefault="00F144C7" w:rsidP="004B1217"/>
    <w:p w:rsidR="00F144C7" w:rsidRDefault="00F144C7" w:rsidP="000D776F">
      <w:pPr>
        <w:pStyle w:val="ListParagraph"/>
        <w:numPr>
          <w:ilvl w:val="0"/>
          <w:numId w:val="2"/>
        </w:numPr>
        <w:jc w:val="both"/>
      </w:pPr>
      <w:r w:rsidRPr="00F5385F">
        <w:t>Nenhuma loja fechar contrato com a Cubo Mágico Presentes</w:t>
      </w:r>
    </w:p>
    <w:p w:rsidR="00F144C7" w:rsidRDefault="00F144C7" w:rsidP="000D776F">
      <w:pPr>
        <w:pStyle w:val="ListParagraph"/>
        <w:numPr>
          <w:ilvl w:val="0"/>
          <w:numId w:val="2"/>
        </w:numPr>
        <w:jc w:val="both"/>
      </w:pPr>
      <w:r>
        <w:t xml:space="preserve">O auxiliar pedir demissão </w:t>
      </w:r>
    </w:p>
    <w:p w:rsidR="00F144C7" w:rsidRDefault="00F144C7" w:rsidP="000D776F">
      <w:pPr>
        <w:pStyle w:val="ListParagraph"/>
        <w:numPr>
          <w:ilvl w:val="0"/>
          <w:numId w:val="2"/>
        </w:numPr>
        <w:jc w:val="both"/>
      </w:pPr>
      <w:r>
        <w:t>Alta nos preços da matéria prima, principalmente porque estamos em época de festas de final de ano.</w:t>
      </w:r>
    </w:p>
    <w:p w:rsidR="00F144C7" w:rsidRDefault="00F144C7" w:rsidP="000D776F">
      <w:pPr>
        <w:pStyle w:val="ListParagraph"/>
        <w:numPr>
          <w:ilvl w:val="0"/>
          <w:numId w:val="2"/>
        </w:numPr>
        <w:jc w:val="both"/>
      </w:pPr>
      <w:r w:rsidRPr="00F5385F">
        <w:t>A demanda de produtos ser</w:t>
      </w:r>
      <w:r>
        <w:t xml:space="preserve"> muita alta pelas lojas </w:t>
      </w:r>
    </w:p>
    <w:p w:rsidR="00F144C7" w:rsidRDefault="00F144C7" w:rsidP="004B1217"/>
    <w:p w:rsidR="00F144C7" w:rsidRDefault="00F144C7" w:rsidP="004B1217"/>
    <w:p w:rsidR="00F144C7" w:rsidRPr="00BC5FAE" w:rsidRDefault="00F144C7" w:rsidP="004B1217">
      <w:pPr>
        <w:pStyle w:val="Heading3"/>
        <w:rPr>
          <w:rFonts w:cs="Arial"/>
        </w:rPr>
      </w:pPr>
      <w:r>
        <w:t>Fluxo de Caixa do Projeto</w:t>
      </w:r>
    </w:p>
    <w:p w:rsidR="00F144C7" w:rsidRDefault="00F144C7" w:rsidP="004B1217">
      <w:pPr>
        <w:pStyle w:val="Descrio"/>
        <w:rPr>
          <w:lang w:val="pt-BR"/>
        </w:rPr>
      </w:pPr>
      <w:r w:rsidRPr="00BC5FAE">
        <w:rPr>
          <w:lang w:val="pt-BR"/>
        </w:rPr>
        <w:t>[</w:t>
      </w:r>
      <w:r>
        <w:rPr>
          <w:lang w:val="pt-BR"/>
        </w:rPr>
        <w:t>Principais Entradas e Saídas Financeiras do projeto com o Valor Presente Líquidocalculado.</w:t>
      </w:r>
      <w:r w:rsidRPr="00BC5FAE">
        <w:rPr>
          <w:lang w:val="pt-BR"/>
        </w:rPr>
        <w:t>]</w:t>
      </w:r>
    </w:p>
    <w:p w:rsidR="00F144C7" w:rsidRDefault="00F144C7" w:rsidP="004B1217"/>
    <w:tbl>
      <w:tblPr>
        <w:tblW w:w="8971" w:type="dxa"/>
        <w:tblInd w:w="-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208"/>
        <w:gridCol w:w="1234"/>
        <w:gridCol w:w="5529"/>
      </w:tblGrid>
      <w:tr w:rsidR="00F144C7" w:rsidRPr="00506951">
        <w:trPr>
          <w:trHeight w:val="283"/>
        </w:trPr>
        <w:tc>
          <w:tcPr>
            <w:tcW w:w="2208" w:type="dxa"/>
            <w:shd w:val="clear" w:color="auto" w:fill="DBE5F1"/>
            <w:vAlign w:val="center"/>
          </w:tcPr>
          <w:p w:rsidR="00F144C7" w:rsidRPr="00506951" w:rsidRDefault="00F144C7" w:rsidP="00F21C2A">
            <w:pPr>
              <w:jc w:val="center"/>
              <w:rPr>
                <w:b/>
                <w:bCs/>
              </w:rPr>
            </w:pPr>
            <w:r w:rsidRPr="00506951">
              <w:rPr>
                <w:b/>
                <w:bCs/>
              </w:rPr>
              <w:t>Período</w:t>
            </w:r>
          </w:p>
        </w:tc>
        <w:tc>
          <w:tcPr>
            <w:tcW w:w="1234" w:type="dxa"/>
            <w:shd w:val="clear" w:color="auto" w:fill="DBE5F1"/>
            <w:vAlign w:val="center"/>
          </w:tcPr>
          <w:p w:rsidR="00F144C7" w:rsidRPr="00506951" w:rsidRDefault="00F144C7" w:rsidP="00F21C2A">
            <w:pPr>
              <w:jc w:val="center"/>
              <w:rPr>
                <w:b/>
                <w:bCs/>
              </w:rPr>
            </w:pPr>
            <w:r w:rsidRPr="00506951">
              <w:rPr>
                <w:b/>
                <w:bCs/>
              </w:rPr>
              <w:t>Orçado</w:t>
            </w:r>
          </w:p>
        </w:tc>
        <w:tc>
          <w:tcPr>
            <w:tcW w:w="5529" w:type="dxa"/>
            <w:shd w:val="clear" w:color="auto" w:fill="DBE5F1"/>
            <w:vAlign w:val="center"/>
          </w:tcPr>
          <w:p w:rsidR="00F144C7" w:rsidRPr="00506951" w:rsidRDefault="00F144C7" w:rsidP="00F21C2A">
            <w:pPr>
              <w:jc w:val="center"/>
              <w:rPr>
                <w:b/>
                <w:bCs/>
              </w:rPr>
            </w:pPr>
            <w:r w:rsidRPr="00506951">
              <w:rPr>
                <w:b/>
                <w:bCs/>
              </w:rPr>
              <w:t>Comentários</w:t>
            </w:r>
          </w:p>
        </w:tc>
      </w:tr>
      <w:tr w:rsidR="00F144C7" w:rsidRPr="00946588">
        <w:trPr>
          <w:trHeight w:val="340"/>
        </w:trPr>
        <w:tc>
          <w:tcPr>
            <w:tcW w:w="2208" w:type="dxa"/>
            <w:vAlign w:val="center"/>
          </w:tcPr>
          <w:p w:rsidR="00F144C7" w:rsidRPr="00946588" w:rsidRDefault="00F144C7" w:rsidP="00E74AC1">
            <w:pPr>
              <w:pStyle w:val="Tabela"/>
            </w:pPr>
            <w:r w:rsidRPr="00946588">
              <w:t>10/09/2012</w:t>
            </w:r>
          </w:p>
        </w:tc>
        <w:tc>
          <w:tcPr>
            <w:tcW w:w="1234" w:type="dxa"/>
            <w:vAlign w:val="center"/>
          </w:tcPr>
          <w:p w:rsidR="00F144C7" w:rsidRPr="00946588" w:rsidRDefault="00F144C7" w:rsidP="0089553B">
            <w:r w:rsidRPr="00946588">
              <w:t>R$ 3.200,00</w:t>
            </w:r>
          </w:p>
        </w:tc>
        <w:tc>
          <w:tcPr>
            <w:tcW w:w="5529" w:type="dxa"/>
            <w:vAlign w:val="center"/>
          </w:tcPr>
          <w:p w:rsidR="00F144C7" w:rsidRPr="00946588" w:rsidRDefault="00F144C7" w:rsidP="002162C3">
            <w:pPr>
              <w:rPr>
                <w:sz w:val="18"/>
                <w:szCs w:val="18"/>
              </w:rPr>
            </w:pPr>
            <w:r w:rsidRPr="00946588">
              <w:t>Serviços com a Consultoria Empresarial SPD (50% antecipado)</w:t>
            </w:r>
          </w:p>
        </w:tc>
      </w:tr>
      <w:tr w:rsidR="00F144C7" w:rsidRPr="00946588">
        <w:trPr>
          <w:trHeight w:val="340"/>
        </w:trPr>
        <w:tc>
          <w:tcPr>
            <w:tcW w:w="2208" w:type="dxa"/>
            <w:vAlign w:val="center"/>
          </w:tcPr>
          <w:p w:rsidR="00F144C7" w:rsidRPr="00946588" w:rsidRDefault="00F144C7" w:rsidP="00E74AC1">
            <w:pPr>
              <w:pStyle w:val="Tabela"/>
            </w:pPr>
            <w:r w:rsidRPr="00946588">
              <w:t>30/10/2012</w:t>
            </w:r>
          </w:p>
        </w:tc>
        <w:tc>
          <w:tcPr>
            <w:tcW w:w="1234" w:type="dxa"/>
            <w:vAlign w:val="center"/>
          </w:tcPr>
          <w:p w:rsidR="00F144C7" w:rsidRPr="00946588" w:rsidRDefault="00F144C7" w:rsidP="00BA3EB2">
            <w:r w:rsidRPr="00946588">
              <w:t>R$ 1600,00</w:t>
            </w:r>
          </w:p>
        </w:tc>
        <w:tc>
          <w:tcPr>
            <w:tcW w:w="5529" w:type="dxa"/>
            <w:vAlign w:val="center"/>
          </w:tcPr>
          <w:p w:rsidR="00F144C7" w:rsidRPr="00946588" w:rsidRDefault="00F144C7" w:rsidP="002162C3">
            <w:pPr>
              <w:rPr>
                <w:sz w:val="18"/>
                <w:szCs w:val="18"/>
              </w:rPr>
            </w:pPr>
            <w:r w:rsidRPr="00946588">
              <w:t>Serviços com a Consultoria Empresarial SPD (25%</w:t>
            </w:r>
            <w:r w:rsidRPr="00946588">
              <w:rPr>
                <w:sz w:val="18"/>
                <w:szCs w:val="18"/>
              </w:rPr>
              <w:t>)</w:t>
            </w:r>
          </w:p>
        </w:tc>
      </w:tr>
      <w:tr w:rsidR="00F144C7" w:rsidRPr="00506951">
        <w:trPr>
          <w:trHeight w:val="340"/>
        </w:trPr>
        <w:tc>
          <w:tcPr>
            <w:tcW w:w="2208" w:type="dxa"/>
            <w:vAlign w:val="center"/>
          </w:tcPr>
          <w:p w:rsidR="00F144C7" w:rsidRPr="00946588" w:rsidRDefault="00F144C7" w:rsidP="00F21C2A">
            <w:pPr>
              <w:pStyle w:val="Tabela"/>
            </w:pPr>
            <w:r w:rsidRPr="00946588">
              <w:t>30/11/2012</w:t>
            </w:r>
          </w:p>
        </w:tc>
        <w:tc>
          <w:tcPr>
            <w:tcW w:w="1234" w:type="dxa"/>
            <w:vAlign w:val="center"/>
          </w:tcPr>
          <w:p w:rsidR="00F144C7" w:rsidRPr="00946588" w:rsidRDefault="00F144C7" w:rsidP="002162C3">
            <w:r w:rsidRPr="00946588">
              <w:t>R$ 1600,00</w:t>
            </w:r>
          </w:p>
        </w:tc>
        <w:tc>
          <w:tcPr>
            <w:tcW w:w="5529" w:type="dxa"/>
            <w:vAlign w:val="center"/>
          </w:tcPr>
          <w:p w:rsidR="00F144C7" w:rsidRPr="00946588" w:rsidRDefault="00F144C7" w:rsidP="00F21C2A">
            <w:r w:rsidRPr="00946588">
              <w:t>Serviços com a Consultoria Empresarial SPD (25%)</w:t>
            </w:r>
          </w:p>
        </w:tc>
      </w:tr>
      <w:tr w:rsidR="00F144C7" w:rsidRPr="00506951">
        <w:trPr>
          <w:trHeight w:val="340"/>
        </w:trPr>
        <w:tc>
          <w:tcPr>
            <w:tcW w:w="2208" w:type="dxa"/>
            <w:vAlign w:val="center"/>
          </w:tcPr>
          <w:p w:rsidR="00F144C7" w:rsidRPr="00CE3355" w:rsidRDefault="00F144C7" w:rsidP="00F21C2A">
            <w:pPr>
              <w:pStyle w:val="Tabela"/>
            </w:pPr>
          </w:p>
        </w:tc>
        <w:tc>
          <w:tcPr>
            <w:tcW w:w="1234" w:type="dxa"/>
          </w:tcPr>
          <w:p w:rsidR="00F144C7" w:rsidRPr="00506951" w:rsidRDefault="00F144C7"/>
        </w:tc>
        <w:tc>
          <w:tcPr>
            <w:tcW w:w="5529" w:type="dxa"/>
            <w:vAlign w:val="center"/>
          </w:tcPr>
          <w:p w:rsidR="00F144C7" w:rsidRPr="00506951" w:rsidRDefault="00F144C7" w:rsidP="00F21C2A"/>
        </w:tc>
      </w:tr>
    </w:tbl>
    <w:p w:rsidR="00F144C7" w:rsidRDefault="00F144C7" w:rsidP="003D377B"/>
    <w:p w:rsidR="00F144C7" w:rsidRDefault="00F144C7" w:rsidP="00762996">
      <w:pPr>
        <w:pStyle w:val="Heading3"/>
      </w:pPr>
      <w:r>
        <w:t>Critérios de sucesso do projeto</w:t>
      </w:r>
    </w:p>
    <w:p w:rsidR="00F144C7" w:rsidRPr="00762996" w:rsidRDefault="00F144C7" w:rsidP="00762996">
      <w:pPr>
        <w:pStyle w:val="Descrio"/>
        <w:rPr>
          <w:lang w:val="pt-BR"/>
        </w:rPr>
      </w:pPr>
      <w:r w:rsidRPr="00762996">
        <w:rPr>
          <w:lang w:val="pt-BR"/>
        </w:rPr>
        <w:t xml:space="preserve">[Descreva </w:t>
      </w:r>
      <w:r>
        <w:rPr>
          <w:lang w:val="pt-BR"/>
        </w:rPr>
        <w:t xml:space="preserve">de forma mensurável </w:t>
      </w:r>
      <w:r w:rsidRPr="00762996">
        <w:rPr>
          <w:lang w:val="pt-BR"/>
        </w:rPr>
        <w:t>o que constitui o sucesso do projeto</w:t>
      </w:r>
      <w:r>
        <w:rPr>
          <w:lang w:val="pt-BR"/>
        </w:rPr>
        <w:t xml:space="preserve"> e</w:t>
      </w:r>
      <w:r w:rsidRPr="00762996">
        <w:rPr>
          <w:lang w:val="pt-BR"/>
        </w:rPr>
        <w:t xml:space="preserve"> quem decide se o projeto </w:t>
      </w:r>
      <w:r>
        <w:rPr>
          <w:lang w:val="pt-BR"/>
        </w:rPr>
        <w:t>foi</w:t>
      </w:r>
      <w:r w:rsidRPr="00762996">
        <w:rPr>
          <w:lang w:val="pt-BR"/>
        </w:rPr>
        <w:t xml:space="preserve"> bem sucedido]</w:t>
      </w:r>
    </w:p>
    <w:p w:rsidR="00F144C7" w:rsidRDefault="00F144C7" w:rsidP="00762996"/>
    <w:p w:rsidR="00F144C7" w:rsidRDefault="00F144C7" w:rsidP="000D776F">
      <w:pPr>
        <w:jc w:val="both"/>
      </w:pPr>
      <w:r>
        <w:t>Conseguir fechar contrato com pelo menos cinco lojas.</w:t>
      </w:r>
    </w:p>
    <w:p w:rsidR="00F144C7" w:rsidRDefault="00F144C7" w:rsidP="000D776F">
      <w:pPr>
        <w:jc w:val="both"/>
      </w:pPr>
      <w:r w:rsidRPr="006B5CEC">
        <w:t>Retorno financeiro líquido R$ 4.000,00.</w:t>
      </w:r>
    </w:p>
    <w:p w:rsidR="00F144C7" w:rsidRDefault="00F144C7" w:rsidP="00762996"/>
    <w:p w:rsidR="00F144C7" w:rsidRDefault="00F144C7" w:rsidP="00762996"/>
    <w:p w:rsidR="00F144C7" w:rsidRDefault="00F144C7" w:rsidP="00762996"/>
    <w:tbl>
      <w:tblPr>
        <w:tblW w:w="8675" w:type="dxa"/>
        <w:tblInd w:w="-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F144C7" w:rsidRPr="00506951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:rsidR="00F144C7" w:rsidRPr="00506951" w:rsidRDefault="00F144C7" w:rsidP="002D679E">
            <w:pPr>
              <w:jc w:val="center"/>
              <w:rPr>
                <w:b/>
                <w:bCs/>
              </w:rPr>
            </w:pPr>
            <w:r w:rsidRPr="00506951">
              <w:rPr>
                <w:b/>
                <w:bCs/>
              </w:rPr>
              <w:t>Aprovações</w:t>
            </w:r>
          </w:p>
        </w:tc>
      </w:tr>
      <w:tr w:rsidR="00F144C7" w:rsidRPr="00506951">
        <w:trPr>
          <w:trHeight w:val="283"/>
        </w:trPr>
        <w:tc>
          <w:tcPr>
            <w:tcW w:w="2438" w:type="dxa"/>
            <w:shd w:val="clear" w:color="auto" w:fill="DBE5F1"/>
            <w:vAlign w:val="center"/>
          </w:tcPr>
          <w:p w:rsidR="00F144C7" w:rsidRPr="00506951" w:rsidRDefault="00F144C7" w:rsidP="002D679E">
            <w:pPr>
              <w:jc w:val="center"/>
              <w:rPr>
                <w:b/>
                <w:bCs/>
              </w:rPr>
            </w:pPr>
            <w:r w:rsidRPr="00506951">
              <w:rPr>
                <w:b/>
                <w:bCs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:rsidR="00F144C7" w:rsidRPr="00506951" w:rsidRDefault="00F144C7" w:rsidP="002D679E">
            <w:pPr>
              <w:jc w:val="center"/>
              <w:rPr>
                <w:b/>
                <w:bCs/>
              </w:rPr>
            </w:pPr>
            <w:r w:rsidRPr="00506951">
              <w:rPr>
                <w:b/>
                <w:bCs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:rsidR="00F144C7" w:rsidRPr="00506951" w:rsidRDefault="00F144C7" w:rsidP="002D679E">
            <w:pPr>
              <w:jc w:val="center"/>
              <w:rPr>
                <w:b/>
                <w:bCs/>
              </w:rPr>
            </w:pPr>
            <w:r w:rsidRPr="00506951">
              <w:rPr>
                <w:b/>
                <w:bCs/>
              </w:rPr>
              <w:t>Data</w:t>
            </w:r>
          </w:p>
        </w:tc>
      </w:tr>
      <w:tr w:rsidR="00F144C7" w:rsidRPr="00506951">
        <w:trPr>
          <w:trHeight w:val="340"/>
        </w:trPr>
        <w:tc>
          <w:tcPr>
            <w:tcW w:w="2438" w:type="dxa"/>
            <w:vAlign w:val="center"/>
          </w:tcPr>
          <w:p w:rsidR="00F144C7" w:rsidRPr="00CE3355" w:rsidRDefault="00F144C7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F144C7" w:rsidRPr="00506951" w:rsidRDefault="00F144C7" w:rsidP="002D679E"/>
        </w:tc>
        <w:tc>
          <w:tcPr>
            <w:tcW w:w="1559" w:type="dxa"/>
            <w:vAlign w:val="center"/>
          </w:tcPr>
          <w:p w:rsidR="00F144C7" w:rsidRPr="00506951" w:rsidRDefault="00F144C7" w:rsidP="002D679E"/>
        </w:tc>
      </w:tr>
      <w:tr w:rsidR="00F144C7" w:rsidRPr="00506951">
        <w:trPr>
          <w:trHeight w:val="340"/>
        </w:trPr>
        <w:tc>
          <w:tcPr>
            <w:tcW w:w="2438" w:type="dxa"/>
            <w:vAlign w:val="center"/>
          </w:tcPr>
          <w:p w:rsidR="00F144C7" w:rsidRPr="00CE3355" w:rsidRDefault="00F144C7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F144C7" w:rsidRPr="00506951" w:rsidRDefault="00F144C7" w:rsidP="002D679E"/>
        </w:tc>
        <w:tc>
          <w:tcPr>
            <w:tcW w:w="1559" w:type="dxa"/>
            <w:vAlign w:val="center"/>
          </w:tcPr>
          <w:p w:rsidR="00F144C7" w:rsidRPr="00506951" w:rsidRDefault="00F144C7" w:rsidP="002D679E"/>
        </w:tc>
      </w:tr>
    </w:tbl>
    <w:p w:rsidR="00F144C7" w:rsidRDefault="00F144C7" w:rsidP="008843C9"/>
    <w:p w:rsidR="00F144C7" w:rsidRDefault="00F144C7" w:rsidP="003D377B"/>
    <w:p w:rsidR="00F144C7" w:rsidRDefault="00F144C7" w:rsidP="003D377B"/>
    <w:sectPr w:rsidR="00F144C7" w:rsidSect="00A6260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4C7" w:rsidRDefault="00F144C7" w:rsidP="005E1593">
      <w:r>
        <w:separator/>
      </w:r>
    </w:p>
  </w:endnote>
  <w:endnote w:type="continuationSeparator" w:id="0">
    <w:p w:rsidR="00F144C7" w:rsidRDefault="00F144C7" w:rsidP="005E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03" w:type="dxa"/>
      <w:jc w:val="center"/>
      <w:tblBorders>
        <w:top w:val="single" w:sz="4" w:space="0" w:color="auto"/>
      </w:tblBorders>
      <w:tblLook w:val="01E0"/>
    </w:tblPr>
    <w:tblGrid>
      <w:gridCol w:w="5301"/>
      <w:gridCol w:w="5302"/>
    </w:tblGrid>
    <w:tr w:rsidR="00F144C7" w:rsidRPr="00506951">
      <w:trPr>
        <w:jc w:val="center"/>
      </w:trPr>
      <w:tc>
        <w:tcPr>
          <w:tcW w:w="5301" w:type="dxa"/>
          <w:tcBorders>
            <w:top w:val="single" w:sz="4" w:space="0" w:color="auto"/>
          </w:tcBorders>
          <w:vAlign w:val="center"/>
        </w:tcPr>
        <w:p w:rsidR="00F144C7" w:rsidRPr="00506951" w:rsidRDefault="00F144C7" w:rsidP="00637831">
          <w:pPr>
            <w:pStyle w:val="Footer"/>
            <w:spacing w:before="120" w:after="120"/>
            <w:rPr>
              <w:color w:val="244061"/>
            </w:rPr>
          </w:pPr>
          <w:r w:rsidRPr="00506951">
            <w:rPr>
              <w:color w:val="244061"/>
            </w:rPr>
            <w:fldChar w:fldCharType="begin"/>
          </w:r>
          <w:r w:rsidRPr="00506951">
            <w:rPr>
              <w:color w:val="244061"/>
            </w:rPr>
            <w:instrText xml:space="preserve"> FILENAME </w:instrText>
          </w:r>
          <w:r w:rsidRPr="00506951">
            <w:rPr>
              <w:color w:val="244061"/>
            </w:rPr>
            <w:fldChar w:fldCharType="separate"/>
          </w:r>
          <w:r w:rsidRPr="00506951">
            <w:rPr>
              <w:noProof/>
              <w:color w:val="244061"/>
            </w:rPr>
            <w:t>Termo de Abertura do Projeto.docx</w:t>
          </w:r>
          <w:r w:rsidRPr="00506951">
            <w:rPr>
              <w:color w:val="244061"/>
            </w:rPr>
            <w:fldChar w:fldCharType="end"/>
          </w:r>
        </w:p>
        <w:p w:rsidR="00F144C7" w:rsidRPr="00506951" w:rsidRDefault="00F144C7" w:rsidP="00637831">
          <w:pPr>
            <w:pStyle w:val="Footer"/>
            <w:spacing w:before="120" w:after="120"/>
            <w:rPr>
              <w:color w:val="244061"/>
            </w:rPr>
          </w:pPr>
          <w:r w:rsidRPr="00506951">
            <w:rPr>
              <w:color w:val="244061"/>
            </w:rPr>
            <w:t>PMO Escritório de Projetos</w:t>
          </w:r>
        </w:p>
      </w:tc>
      <w:tc>
        <w:tcPr>
          <w:tcW w:w="5302" w:type="dxa"/>
          <w:tcBorders>
            <w:top w:val="single" w:sz="4" w:space="0" w:color="auto"/>
          </w:tcBorders>
          <w:vAlign w:val="center"/>
        </w:tcPr>
        <w:p w:rsidR="00F144C7" w:rsidRPr="00506951" w:rsidRDefault="00F144C7" w:rsidP="00637831">
          <w:pPr>
            <w:pStyle w:val="Footer"/>
            <w:spacing w:before="120" w:after="120"/>
            <w:jc w:val="right"/>
            <w:rPr>
              <w:color w:val="244061"/>
            </w:rPr>
          </w:pPr>
          <w:r w:rsidRPr="00506951">
            <w:rPr>
              <w:color w:val="244061"/>
            </w:rPr>
            <w:t xml:space="preserve">Página </w:t>
          </w:r>
          <w:r w:rsidRPr="00506951">
            <w:rPr>
              <w:color w:val="244061"/>
            </w:rPr>
            <w:fldChar w:fldCharType="begin"/>
          </w:r>
          <w:r w:rsidRPr="00506951">
            <w:rPr>
              <w:color w:val="244061"/>
            </w:rPr>
            <w:instrText xml:space="preserve"> PAGE </w:instrText>
          </w:r>
          <w:r w:rsidRPr="00506951">
            <w:rPr>
              <w:color w:val="244061"/>
            </w:rPr>
            <w:fldChar w:fldCharType="separate"/>
          </w:r>
          <w:r>
            <w:rPr>
              <w:noProof/>
              <w:color w:val="244061"/>
            </w:rPr>
            <w:t>1</w:t>
          </w:r>
          <w:r w:rsidRPr="00506951">
            <w:rPr>
              <w:color w:val="244061"/>
            </w:rPr>
            <w:fldChar w:fldCharType="end"/>
          </w:r>
          <w:r w:rsidRPr="00506951">
            <w:rPr>
              <w:color w:val="244061"/>
            </w:rPr>
            <w:t xml:space="preserve"> de </w:t>
          </w:r>
          <w:r w:rsidRPr="00506951">
            <w:rPr>
              <w:color w:val="244061"/>
            </w:rPr>
            <w:fldChar w:fldCharType="begin"/>
          </w:r>
          <w:r w:rsidRPr="00506951">
            <w:rPr>
              <w:color w:val="244061"/>
            </w:rPr>
            <w:instrText xml:space="preserve"> NUMPAGES </w:instrText>
          </w:r>
          <w:r w:rsidRPr="00506951">
            <w:rPr>
              <w:color w:val="244061"/>
            </w:rPr>
            <w:fldChar w:fldCharType="separate"/>
          </w:r>
          <w:r>
            <w:rPr>
              <w:noProof/>
              <w:color w:val="244061"/>
            </w:rPr>
            <w:t>3</w:t>
          </w:r>
          <w:r w:rsidRPr="00506951">
            <w:rPr>
              <w:color w:val="244061"/>
            </w:rPr>
            <w:fldChar w:fldCharType="end"/>
          </w:r>
        </w:p>
        <w:p w:rsidR="00F144C7" w:rsidRPr="00506951" w:rsidRDefault="00F144C7" w:rsidP="00637831">
          <w:pPr>
            <w:pStyle w:val="Footer"/>
            <w:spacing w:before="120" w:after="120"/>
            <w:jc w:val="right"/>
            <w:rPr>
              <w:color w:val="244061"/>
            </w:rPr>
          </w:pPr>
          <w:r w:rsidRPr="00506951">
            <w:rPr>
              <w:color w:val="244061"/>
            </w:rPr>
            <w:t>http://www.escritoriodeprojetos.com.br</w:t>
          </w:r>
        </w:p>
      </w:tc>
    </w:tr>
  </w:tbl>
  <w:p w:rsidR="00F144C7" w:rsidRPr="002773CA" w:rsidRDefault="00F144C7" w:rsidP="002773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4C7" w:rsidRDefault="00F144C7" w:rsidP="005E1593">
      <w:r>
        <w:separator/>
      </w:r>
    </w:p>
  </w:footnote>
  <w:footnote w:type="continuationSeparator" w:id="0">
    <w:p w:rsidR="00F144C7" w:rsidRDefault="00F144C7" w:rsidP="005E1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56"/>
      <w:gridCol w:w="6492"/>
      <w:gridCol w:w="1956"/>
    </w:tblGrid>
    <w:tr w:rsidR="00F144C7" w:rsidRPr="00506951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F144C7" w:rsidRPr="00506951" w:rsidRDefault="00F144C7" w:rsidP="00506951">
          <w:pPr>
            <w:pStyle w:val="Header"/>
            <w:spacing w:after="240"/>
            <w:jc w:val="center"/>
            <w:rPr>
              <w:b/>
              <w:bCs/>
              <w:sz w:val="16"/>
              <w:szCs w:val="16"/>
              <w:lang w:eastAsia="pt-BR"/>
            </w:rPr>
          </w:pPr>
          <w:r>
            <w:rPr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3" o:spid="_x0000_s2049" type="#_x0000_t75" style="position:absolute;left:0;text-align:left;margin-left:-15.2pt;margin-top:-2.75pt;width:109.2pt;height:66pt;z-index:-251656192;visibility:visible">
                <v:imagedata r:id="rId1" o:title=""/>
              </v:shape>
            </w:pict>
          </w:r>
        </w:p>
      </w:tc>
      <w:tc>
        <w:tcPr>
          <w:tcW w:w="6492" w:type="dxa"/>
          <w:vAlign w:val="center"/>
        </w:tcPr>
        <w:p w:rsidR="00F144C7" w:rsidRPr="001B6C8E" w:rsidRDefault="00F144C7" w:rsidP="00506951">
          <w:pPr>
            <w:pStyle w:val="Header"/>
            <w:spacing w:after="240"/>
            <w:jc w:val="both"/>
            <w:rPr>
              <w:b/>
              <w:bCs/>
              <w:sz w:val="24"/>
              <w:szCs w:val="24"/>
              <w:lang w:eastAsia="pt-BR"/>
            </w:rPr>
          </w:pPr>
          <w:fldSimple w:instr=" TITLE   \* MERGEFORMAT ">
            <w:r w:rsidRPr="006B5CEC">
              <w:rPr>
                <w:b/>
                <w:bCs/>
                <w:sz w:val="28"/>
                <w:szCs w:val="28"/>
                <w:lang w:eastAsia="pt-BR"/>
              </w:rPr>
              <w:t>Termo de Abertura do Projeto</w:t>
            </w:r>
          </w:fldSimple>
        </w:p>
      </w:tc>
      <w:tc>
        <w:tcPr>
          <w:tcW w:w="1956" w:type="dxa"/>
          <w:vMerge w:val="restart"/>
          <w:vAlign w:val="center"/>
        </w:tcPr>
        <w:p w:rsidR="00F144C7" w:rsidRPr="00BE4BCD" w:rsidRDefault="00F144C7" w:rsidP="00506951">
          <w:pPr>
            <w:pStyle w:val="Descrio"/>
            <w:spacing w:after="240"/>
            <w:jc w:val="center"/>
            <w:rPr>
              <w:lang w:val="pt-BR"/>
            </w:rPr>
          </w:pPr>
          <w:r>
            <w:rPr>
              <w:noProof/>
              <w:lang w:val="pt-BR"/>
            </w:rPr>
            <w:pict>
              <v:shape id="Imagem 8" o:spid="_x0000_s2050" type="#_x0000_t75" style="position:absolute;left:0;text-align:left;margin-left:-.2pt;margin-top:1pt;width:81pt;height:63pt;z-index:-251655168;visibility:visible;mso-position-horizontal-relative:text;mso-position-vertical-relative:text">
                <v:imagedata r:id="rId2" o:title=""/>
              </v:shape>
            </w:pict>
          </w:r>
        </w:p>
      </w:tc>
    </w:tr>
    <w:tr w:rsidR="00F144C7" w:rsidRPr="00506951">
      <w:trPr>
        <w:trHeight w:val="567"/>
        <w:jc w:val="center"/>
      </w:trPr>
      <w:tc>
        <w:tcPr>
          <w:tcW w:w="1956" w:type="dxa"/>
          <w:vMerge/>
          <w:vAlign w:val="center"/>
        </w:tcPr>
        <w:p w:rsidR="00F144C7" w:rsidRPr="00506951" w:rsidRDefault="00F144C7" w:rsidP="00506951">
          <w:pPr>
            <w:pStyle w:val="Header"/>
            <w:spacing w:after="240"/>
            <w:jc w:val="both"/>
            <w:rPr>
              <w:b/>
              <w:bCs/>
              <w:lang w:eastAsia="pt-BR"/>
            </w:rPr>
          </w:pPr>
        </w:p>
      </w:tc>
      <w:tc>
        <w:tcPr>
          <w:tcW w:w="6492" w:type="dxa"/>
          <w:vAlign w:val="center"/>
        </w:tcPr>
        <w:p w:rsidR="00F144C7" w:rsidRPr="00506951" w:rsidRDefault="00F144C7" w:rsidP="009F4E3D">
          <w:pPr>
            <w:pStyle w:val="Header"/>
            <w:spacing w:after="240"/>
            <w:jc w:val="both"/>
            <w:rPr>
              <w:lang w:eastAsia="pt-BR"/>
            </w:rPr>
          </w:pPr>
          <w:r>
            <w:rPr>
              <w:lang w:eastAsia="pt-BR"/>
            </w:rPr>
            <w:t>Consultoria e acompanhamento para vendas consignadas</w:t>
          </w:r>
          <w:r w:rsidRPr="00B1621F">
            <w:rPr>
              <w:lang w:eastAsia="pt-BR"/>
            </w:rPr>
            <w:t xml:space="preserve"> de produtos </w:t>
          </w:r>
          <w:r>
            <w:rPr>
              <w:lang w:eastAsia="pt-BR"/>
            </w:rPr>
            <w:t xml:space="preserve">da </w:t>
          </w:r>
          <w:r w:rsidRPr="00B1621F">
            <w:rPr>
              <w:lang w:eastAsia="pt-BR"/>
            </w:rPr>
            <w:t>Cubo Mágico Presentes</w:t>
          </w:r>
        </w:p>
      </w:tc>
      <w:tc>
        <w:tcPr>
          <w:tcW w:w="1956" w:type="dxa"/>
          <w:vMerge/>
          <w:vAlign w:val="center"/>
        </w:tcPr>
        <w:p w:rsidR="00F144C7" w:rsidRPr="00506951" w:rsidRDefault="00F144C7" w:rsidP="00506951">
          <w:pPr>
            <w:pStyle w:val="Header"/>
            <w:spacing w:after="240"/>
            <w:jc w:val="both"/>
            <w:rPr>
              <w:b/>
              <w:bCs/>
              <w:lang w:eastAsia="pt-BR"/>
            </w:rPr>
          </w:pPr>
        </w:p>
      </w:tc>
    </w:tr>
  </w:tbl>
  <w:p w:rsidR="00F144C7" w:rsidRDefault="00F144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71A34"/>
    <w:multiLevelType w:val="hybridMultilevel"/>
    <w:tmpl w:val="CDBAD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B302F45"/>
    <w:multiLevelType w:val="multilevel"/>
    <w:tmpl w:val="8E8E5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7F30"/>
    <w:rsid w:val="00000F89"/>
    <w:rsid w:val="00002F8B"/>
    <w:rsid w:val="000261A5"/>
    <w:rsid w:val="000277A4"/>
    <w:rsid w:val="00034DA7"/>
    <w:rsid w:val="00046E19"/>
    <w:rsid w:val="0005033E"/>
    <w:rsid w:val="00057D0A"/>
    <w:rsid w:val="000A7F83"/>
    <w:rsid w:val="000D776F"/>
    <w:rsid w:val="000E2853"/>
    <w:rsid w:val="000E6EF9"/>
    <w:rsid w:val="0011478B"/>
    <w:rsid w:val="00142DFA"/>
    <w:rsid w:val="00151D2B"/>
    <w:rsid w:val="00165149"/>
    <w:rsid w:val="001A628F"/>
    <w:rsid w:val="001B6C8E"/>
    <w:rsid w:val="001B7C35"/>
    <w:rsid w:val="001D497F"/>
    <w:rsid w:val="00205E01"/>
    <w:rsid w:val="002162C3"/>
    <w:rsid w:val="00232B7E"/>
    <w:rsid w:val="00235B9E"/>
    <w:rsid w:val="00274187"/>
    <w:rsid w:val="002773CA"/>
    <w:rsid w:val="00284F14"/>
    <w:rsid w:val="0029180D"/>
    <w:rsid w:val="002C22B8"/>
    <w:rsid w:val="002D679E"/>
    <w:rsid w:val="002F6081"/>
    <w:rsid w:val="00307758"/>
    <w:rsid w:val="00311703"/>
    <w:rsid w:val="00312C05"/>
    <w:rsid w:val="0032170D"/>
    <w:rsid w:val="00322DD1"/>
    <w:rsid w:val="00331443"/>
    <w:rsid w:val="00341B09"/>
    <w:rsid w:val="003441C2"/>
    <w:rsid w:val="0034544C"/>
    <w:rsid w:val="00384A0D"/>
    <w:rsid w:val="003A48E5"/>
    <w:rsid w:val="003C6765"/>
    <w:rsid w:val="003D377B"/>
    <w:rsid w:val="003D3E67"/>
    <w:rsid w:val="003E054A"/>
    <w:rsid w:val="0042609D"/>
    <w:rsid w:val="0045565B"/>
    <w:rsid w:val="00460889"/>
    <w:rsid w:val="004B1217"/>
    <w:rsid w:val="004B2855"/>
    <w:rsid w:val="004D29BF"/>
    <w:rsid w:val="004E1CF2"/>
    <w:rsid w:val="00506951"/>
    <w:rsid w:val="0055406B"/>
    <w:rsid w:val="0055540E"/>
    <w:rsid w:val="0059226E"/>
    <w:rsid w:val="00594A56"/>
    <w:rsid w:val="005A658B"/>
    <w:rsid w:val="005D76FE"/>
    <w:rsid w:val="005E1593"/>
    <w:rsid w:val="00635B48"/>
    <w:rsid w:val="00637831"/>
    <w:rsid w:val="006546AB"/>
    <w:rsid w:val="00663704"/>
    <w:rsid w:val="00687942"/>
    <w:rsid w:val="006B5CEC"/>
    <w:rsid w:val="006D5037"/>
    <w:rsid w:val="006F560A"/>
    <w:rsid w:val="00707601"/>
    <w:rsid w:val="00727C66"/>
    <w:rsid w:val="007304B6"/>
    <w:rsid w:val="00743E89"/>
    <w:rsid w:val="00762996"/>
    <w:rsid w:val="00771FD6"/>
    <w:rsid w:val="00793B52"/>
    <w:rsid w:val="007A054B"/>
    <w:rsid w:val="007A423B"/>
    <w:rsid w:val="00842903"/>
    <w:rsid w:val="008445E7"/>
    <w:rsid w:val="008515E5"/>
    <w:rsid w:val="008843C9"/>
    <w:rsid w:val="0089553B"/>
    <w:rsid w:val="008A3CC0"/>
    <w:rsid w:val="00946588"/>
    <w:rsid w:val="00953086"/>
    <w:rsid w:val="00957439"/>
    <w:rsid w:val="009911CF"/>
    <w:rsid w:val="009D52C5"/>
    <w:rsid w:val="009E6E7E"/>
    <w:rsid w:val="009F4E3D"/>
    <w:rsid w:val="009F5AD1"/>
    <w:rsid w:val="009F70A2"/>
    <w:rsid w:val="009F7315"/>
    <w:rsid w:val="00A21815"/>
    <w:rsid w:val="00A3313B"/>
    <w:rsid w:val="00A34663"/>
    <w:rsid w:val="00A60B09"/>
    <w:rsid w:val="00A6180F"/>
    <w:rsid w:val="00A62608"/>
    <w:rsid w:val="00A804A9"/>
    <w:rsid w:val="00A8776F"/>
    <w:rsid w:val="00AA3C95"/>
    <w:rsid w:val="00AD691F"/>
    <w:rsid w:val="00AE1992"/>
    <w:rsid w:val="00B01028"/>
    <w:rsid w:val="00B05DE4"/>
    <w:rsid w:val="00B1621F"/>
    <w:rsid w:val="00B17F30"/>
    <w:rsid w:val="00B2645C"/>
    <w:rsid w:val="00B354B9"/>
    <w:rsid w:val="00BA3EB2"/>
    <w:rsid w:val="00BC0EFE"/>
    <w:rsid w:val="00BC5FAE"/>
    <w:rsid w:val="00BE4BCD"/>
    <w:rsid w:val="00BF19EF"/>
    <w:rsid w:val="00C025B3"/>
    <w:rsid w:val="00C41D10"/>
    <w:rsid w:val="00C47004"/>
    <w:rsid w:val="00C52528"/>
    <w:rsid w:val="00C67C7E"/>
    <w:rsid w:val="00C8025E"/>
    <w:rsid w:val="00CD3DEE"/>
    <w:rsid w:val="00CE3355"/>
    <w:rsid w:val="00D40190"/>
    <w:rsid w:val="00D6462F"/>
    <w:rsid w:val="00D85A12"/>
    <w:rsid w:val="00D92935"/>
    <w:rsid w:val="00DD2713"/>
    <w:rsid w:val="00DF5D31"/>
    <w:rsid w:val="00E1584D"/>
    <w:rsid w:val="00E34C15"/>
    <w:rsid w:val="00E54306"/>
    <w:rsid w:val="00E61A49"/>
    <w:rsid w:val="00E74AC1"/>
    <w:rsid w:val="00E75C69"/>
    <w:rsid w:val="00E869D7"/>
    <w:rsid w:val="00E909C7"/>
    <w:rsid w:val="00EB1ABE"/>
    <w:rsid w:val="00EC5B21"/>
    <w:rsid w:val="00ED0357"/>
    <w:rsid w:val="00F06590"/>
    <w:rsid w:val="00F144C7"/>
    <w:rsid w:val="00F17B52"/>
    <w:rsid w:val="00F21C2A"/>
    <w:rsid w:val="00F5385F"/>
    <w:rsid w:val="00F73A50"/>
    <w:rsid w:val="00F74C37"/>
    <w:rsid w:val="00F74E68"/>
    <w:rsid w:val="00FC34DC"/>
    <w:rsid w:val="00FE1B58"/>
    <w:rsid w:val="00FF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A56"/>
    <w:rPr>
      <w:rFonts w:ascii="Arial" w:hAnsi="Arial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1703"/>
    <w:pPr>
      <w:keepNext/>
      <w:keepLines/>
      <w:spacing w:before="12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311703"/>
    <w:pPr>
      <w:keepNext/>
      <w:keepLines/>
      <w:spacing w:before="120"/>
      <w:outlineLvl w:val="2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11703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311703"/>
    <w:rPr>
      <w:rFonts w:ascii="Cambria" w:hAnsi="Cambria" w:cs="Cambria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iPriority w:val="99"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uiPriority w:val="99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sz w:val="16"/>
      <w:szCs w:val="16"/>
      <w:lang w:val="en-US" w:eastAsia="pt-BR"/>
    </w:rPr>
  </w:style>
  <w:style w:type="table" w:styleId="TableGrid">
    <w:name w:val="Table Grid"/>
    <w:basedOn w:val="TableNormal"/>
    <w:uiPriority w:val="99"/>
    <w:rsid w:val="005E1593"/>
    <w:pPr>
      <w:spacing w:after="240"/>
      <w:jc w:val="both"/>
    </w:pPr>
    <w:rPr>
      <w:rFonts w:ascii="Times" w:hAnsi="Times" w:cs="Time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uiPriority w:val="99"/>
    <w:rsid w:val="008843C9"/>
    <w:rPr>
      <w:lang w:eastAsia="pt-BR"/>
    </w:rPr>
  </w:style>
  <w:style w:type="paragraph" w:styleId="ListParagraph">
    <w:name w:val="List Paragraph"/>
    <w:basedOn w:val="Normal"/>
    <w:uiPriority w:val="99"/>
    <w:qFormat/>
    <w:rsid w:val="00284F14"/>
    <w:pPr>
      <w:ind w:left="720"/>
    </w:pPr>
  </w:style>
  <w:style w:type="paragraph" w:styleId="NormalWeb">
    <w:name w:val="Normal (Web)"/>
    <w:basedOn w:val="Normal"/>
    <w:uiPriority w:val="99"/>
    <w:semiHidden/>
    <w:rsid w:val="004556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rsid w:val="0045565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iatoffolo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ia.aparecida@xx.com.br" TargetMode="External"/><Relationship Id="rId12" Type="http://schemas.openxmlformats.org/officeDocument/2006/relationships/hyperlink" Target="mailto:ana.silva@xx.com.b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silva@xx.com.b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danilo.souza@fatec.sp.gov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lviaboesing@hot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576</TotalTime>
  <Pages>3</Pages>
  <Words>747</Words>
  <Characters>4040</Characters>
  <Application>Microsoft Office Outlook</Application>
  <DocSecurity>0</DocSecurity>
  <Lines>0</Lines>
  <Paragraphs>0</Paragraphs>
  <ScaleCrop>false</ScaleCrop>
  <Company>PMO Escritório de Projetos</Company>
  <LinksUpToDate>false</LinksUpToDate>
  <CharactersWithSpaces>0</CharactersWithSpaces>
  <SharedDoc>false</SharedDoc>
  <HyperlinkBase>http://www.escritoriodeprojetos.com.br/SharedFiles/Download.aspx?pageid=18&amp;mid=24&amp;fileid=3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/>
  <cp:lastModifiedBy>silvia</cp:lastModifiedBy>
  <cp:revision>46</cp:revision>
  <dcterms:created xsi:type="dcterms:W3CDTF">2012-11-24T23:06:00Z</dcterms:created>
  <dcterms:modified xsi:type="dcterms:W3CDTF">2012-11-26T07:17:00Z</dcterms:modified>
</cp:coreProperties>
</file>